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5725E68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32D844B9" w:rsidR="00EE524F" w:rsidRDefault="00B02CE5" w:rsidP="00EE524F">
                                <w:pPr>
                                  <w:pStyle w:val="Title"/>
                                  <w:jc w:val="center"/>
                                </w:pPr>
                                <w:r>
                                  <w:t>BOOK</w:t>
                                </w:r>
                                <w:r w:rsidR="0000673D">
                                  <w:t xml:space="preserve"> </w:t>
                                </w:r>
                                <w:r w:rsidR="000C6276">
                                  <w:t>Inventory Management</w:t>
                                </w:r>
                              </w:p>
                              <w:p w14:paraId="73FBE610" w14:textId="77777777" w:rsidR="00EE524F" w:rsidRDefault="00000000" w:rsidP="00EE524F"/>
                            </w:sdtContent>
                          </w:sdt>
                          <w:p w14:paraId="056157CC" w14:textId="77777777" w:rsidR="00EE524F" w:rsidRDefault="00EE524F" w:rsidP="002C634C">
                            <w:pPr>
                              <w:shd w:val="clear" w:color="auto" w:fill="2F5496" w:themeFill="accent1" w:themeFillShade="BF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" fillcolor="#2f5496 [24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32D844B9" w:rsidR="00EE524F" w:rsidRDefault="00B02CE5" w:rsidP="00EE524F">
                          <w:pPr>
                            <w:pStyle w:val="Title"/>
                            <w:jc w:val="center"/>
                          </w:pPr>
                          <w:r>
                            <w:t>BOOK</w:t>
                          </w:r>
                          <w:r w:rsidR="0000673D">
                            <w:t xml:space="preserve"> </w:t>
                          </w:r>
                          <w:r w:rsidR="000C6276">
                            <w:t>Inventory Management</w:t>
                          </w:r>
                        </w:p>
                        <w:p w14:paraId="73FBE610" w14:textId="77777777" w:rsidR="00EE524F" w:rsidRDefault="00000000" w:rsidP="00EE524F"/>
                      </w:sdtContent>
                    </w:sdt>
                    <w:p w14:paraId="056157CC" w14:textId="77777777" w:rsidR="00EE524F" w:rsidRDefault="00EE524F" w:rsidP="002C634C">
                      <w:pPr>
                        <w:shd w:val="clear" w:color="auto" w:fill="2F5496" w:themeFill="accent1" w:themeFillShade="BF"/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9445D45" w:rsidR="001273C1" w:rsidRPr="005140CB" w:rsidRDefault="001273C1" w:rsidP="00DD1EA5">
      <w:pPr>
        <w:pStyle w:val="Subtitle"/>
      </w:pPr>
    </w:p>
    <w:p w14:paraId="7CD0D54C" w14:textId="7B2B1050" w:rsidR="000B39AE" w:rsidRDefault="000C6276">
      <w:pPr>
        <w:rPr>
          <w:b/>
          <w:bCs/>
        </w:rPr>
      </w:pPr>
      <w:r>
        <w:rPr>
          <w:b/>
          <w:bCs/>
        </w:rPr>
        <w:t xml:space="preserve"> </w:t>
      </w:r>
    </w:p>
    <w:p w14:paraId="46505D05" w14:textId="32478547" w:rsidR="00A2705A" w:rsidRDefault="0048031C">
      <w:pPr>
        <w:rPr>
          <w:b/>
          <w:bCs/>
        </w:rPr>
      </w:pPr>
      <w:r>
        <w:rPr>
          <w:b/>
          <w:bCs/>
        </w:rPr>
        <w:t xml:space="preserve"> </w:t>
      </w:r>
    </w:p>
    <w:p w14:paraId="7A669E5E" w14:textId="40193869" w:rsidR="00F54DA3" w:rsidRPr="005A787E" w:rsidRDefault="00705F7D">
      <w:pPr>
        <w:rPr>
          <w:b/>
          <w:bCs/>
        </w:rPr>
      </w:pPr>
      <w:r w:rsidRPr="005A787E">
        <w:rPr>
          <w:b/>
          <w:bCs/>
        </w:rPr>
        <w:t>Step1:</w:t>
      </w:r>
      <w:r w:rsidR="00231D6B" w:rsidRPr="005A787E">
        <w:rPr>
          <w:b/>
          <w:bCs/>
        </w:rPr>
        <w:t xml:space="preserve"> </w:t>
      </w:r>
    </w:p>
    <w:p w14:paraId="7B10EF43" w14:textId="683C2624" w:rsidR="00231D6B" w:rsidRDefault="00231D6B" w:rsidP="00231D6B">
      <w:pPr>
        <w:pStyle w:val="ListParagraph"/>
        <w:numPr>
          <w:ilvl w:val="0"/>
          <w:numId w:val="15"/>
        </w:numPr>
      </w:pPr>
      <w:r>
        <w:t>All Rest API request and response format must be in JSON.</w:t>
      </w:r>
    </w:p>
    <w:p w14:paraId="55E29F0B" w14:textId="2252F49B" w:rsidR="00231D6B" w:rsidRDefault="00231D6B" w:rsidP="00231D6B">
      <w:pPr>
        <w:pStyle w:val="ListParagraph"/>
        <w:numPr>
          <w:ilvl w:val="0"/>
          <w:numId w:val="15"/>
        </w:numPr>
      </w:pPr>
      <w:r>
        <w:t>200, 201, 400, 404, 401, 500, 505 – use appropriate http status code in your response</w:t>
      </w:r>
      <w:r w:rsidR="004553F8">
        <w:t xml:space="preserve"> object</w:t>
      </w:r>
      <w:r>
        <w:t>.</w:t>
      </w:r>
    </w:p>
    <w:p w14:paraId="3AECE422" w14:textId="111BD5FF" w:rsidR="00DE644F" w:rsidRDefault="00DE644F" w:rsidP="00231D6B">
      <w:pPr>
        <w:pStyle w:val="ListParagraph"/>
        <w:numPr>
          <w:ilvl w:val="0"/>
          <w:numId w:val="15"/>
        </w:numPr>
      </w:pPr>
      <w:r>
        <w:t>Handle the Rest exception</w:t>
      </w:r>
      <w:r w:rsidR="00C045EC">
        <w:t>s</w:t>
      </w:r>
      <w:r>
        <w:t xml:space="preserve"> </w:t>
      </w:r>
      <w:r w:rsidR="00C045EC">
        <w:t>globally using Rest exception handler for all endpoints</w:t>
      </w:r>
      <w:r>
        <w:t>.</w:t>
      </w:r>
      <w:r w:rsidR="00C045EC">
        <w:t xml:space="preserve"> </w:t>
      </w:r>
    </w:p>
    <w:p w14:paraId="30914B19" w14:textId="1E926970" w:rsidR="00651BEA" w:rsidRDefault="00651BEA" w:rsidP="00231D6B">
      <w:pPr>
        <w:pStyle w:val="ListParagraph"/>
        <w:numPr>
          <w:ilvl w:val="0"/>
          <w:numId w:val="15"/>
        </w:numPr>
      </w:pPr>
      <w:r>
        <w:t>Sample Error Responses are shown in below table, participants to identify error paths for all the Endpoints.</w:t>
      </w:r>
    </w:p>
    <w:p w14:paraId="2821A2D0" w14:textId="11B22F3D" w:rsidR="00C045EC" w:rsidRDefault="00ED0137" w:rsidP="00231D6B">
      <w:pPr>
        <w:pStyle w:val="ListParagraph"/>
        <w:numPr>
          <w:ilvl w:val="0"/>
          <w:numId w:val="15"/>
        </w:numPr>
      </w:pPr>
      <w:r>
        <w:t xml:space="preserve">Test your Rest </w:t>
      </w:r>
      <w:proofErr w:type="spellStart"/>
      <w:r>
        <w:t>Api</w:t>
      </w:r>
      <w:proofErr w:type="spellEnd"/>
      <w:r>
        <w:t xml:space="preserve"> using Junit</w:t>
      </w:r>
      <w:r w:rsidR="00F17DDE">
        <w:t xml:space="preserve"> and Mockito</w:t>
      </w:r>
      <w:r>
        <w:t>.</w:t>
      </w:r>
    </w:p>
    <w:p w14:paraId="5B6D9CD1" w14:textId="0829B1B2" w:rsidR="00691A91" w:rsidRDefault="00FE2FF6" w:rsidP="00231D6B">
      <w:pPr>
        <w:pStyle w:val="ListParagraph"/>
        <w:numPr>
          <w:ilvl w:val="0"/>
          <w:numId w:val="15"/>
        </w:numPr>
      </w:pPr>
      <w:r>
        <w:t>Participants should not alter database schema under any circumstances</w:t>
      </w:r>
      <w:r w:rsidR="00F33A60">
        <w:t xml:space="preserve"> except wherever changes are mentioned explicitly.</w:t>
      </w:r>
    </w:p>
    <w:p w14:paraId="5237B988" w14:textId="2C823721" w:rsidR="00F82A50" w:rsidRPr="00030422" w:rsidRDefault="00F82A50" w:rsidP="00231D6B">
      <w:pPr>
        <w:pStyle w:val="ListParagraph"/>
        <w:numPr>
          <w:ilvl w:val="0"/>
          <w:numId w:val="15"/>
        </w:numPr>
        <w:rPr>
          <w:color w:val="262626" w:themeColor="text1" w:themeTint="D9"/>
        </w:rPr>
      </w:pPr>
      <w:r w:rsidRPr="00030422">
        <w:rPr>
          <w:color w:val="262626" w:themeColor="text1" w:themeTint="D9"/>
        </w:rPr>
        <w:t xml:space="preserve">All GET </w:t>
      </w:r>
      <w:r w:rsidR="00BD501B" w:rsidRPr="00030422">
        <w:rPr>
          <w:color w:val="262626" w:themeColor="text1" w:themeTint="D9"/>
        </w:rPr>
        <w:t xml:space="preserve">and POST </w:t>
      </w:r>
      <w:r w:rsidRPr="00030422">
        <w:rPr>
          <w:color w:val="262626" w:themeColor="text1" w:themeTint="D9"/>
        </w:rPr>
        <w:t xml:space="preserve">requests </w:t>
      </w:r>
      <w:r w:rsidR="009C50CF" w:rsidRPr="00030422">
        <w:rPr>
          <w:color w:val="262626" w:themeColor="text1" w:themeTint="D9"/>
        </w:rPr>
        <w:t>for</w:t>
      </w:r>
      <w:r w:rsidRPr="00030422">
        <w:rPr>
          <w:color w:val="262626" w:themeColor="text1" w:themeTint="D9"/>
        </w:rPr>
        <w:t xml:space="preserve"> customer are secured</w:t>
      </w:r>
    </w:p>
    <w:p w14:paraId="11032480" w14:textId="3BA3400F" w:rsidR="00F33A60" w:rsidRPr="00030422" w:rsidRDefault="00F33A60" w:rsidP="00231D6B">
      <w:pPr>
        <w:pStyle w:val="ListParagraph"/>
        <w:numPr>
          <w:ilvl w:val="0"/>
          <w:numId w:val="15"/>
        </w:numPr>
        <w:rPr>
          <w:color w:val="262626" w:themeColor="text1" w:themeTint="D9"/>
        </w:rPr>
      </w:pPr>
      <w:r w:rsidRPr="00030422">
        <w:rPr>
          <w:color w:val="262626" w:themeColor="text1" w:themeTint="D9"/>
        </w:rPr>
        <w:t xml:space="preserve">Alter Picture column of Staff to </w:t>
      </w:r>
      <w:r w:rsidR="00EE6683" w:rsidRPr="00030422">
        <w:rPr>
          <w:color w:val="262626" w:themeColor="text1" w:themeTint="D9"/>
        </w:rPr>
        <w:t>URL</w:t>
      </w:r>
    </w:p>
    <w:p w14:paraId="032ABCA5" w14:textId="5E48CB84" w:rsidR="00423CAC" w:rsidRDefault="00423CAC" w:rsidP="00231D6B">
      <w:pPr>
        <w:pStyle w:val="ListParagraph"/>
        <w:numPr>
          <w:ilvl w:val="0"/>
          <w:numId w:val="15"/>
        </w:numPr>
      </w:pPr>
      <w:r>
        <w:t xml:space="preserve">Remove username &amp; password columns of Staff table instead use </w:t>
      </w:r>
      <w:r w:rsidR="005F41C8">
        <w:t>separate table for security</w:t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396"/>
        <w:gridCol w:w="1482"/>
        <w:gridCol w:w="2103"/>
        <w:gridCol w:w="1232"/>
        <w:gridCol w:w="2070"/>
      </w:tblGrid>
      <w:tr w:rsidR="00C27B8A" w14:paraId="720A0A88" w14:textId="77777777" w:rsidTr="00AB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71A7E2C0" w14:textId="77777777" w:rsidR="00187EE1" w:rsidRPr="00705F7D" w:rsidRDefault="00187EE1" w:rsidP="00187EE1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50B2E1AD" w14:textId="77777777" w:rsidR="00187EE1" w:rsidRPr="00705F7D" w:rsidRDefault="00187EE1" w:rsidP="00187EE1">
            <w:r>
              <w:t>HTTP Verb/Method</w:t>
            </w:r>
          </w:p>
        </w:tc>
        <w:tc>
          <w:tcPr>
            <w:tcW w:w="2103" w:type="dxa"/>
            <w:shd w:val="clear" w:color="auto" w:fill="2F5496" w:themeFill="accent1" w:themeFillShade="BF"/>
          </w:tcPr>
          <w:p w14:paraId="7988827C" w14:textId="77777777" w:rsidR="00187EE1" w:rsidRDefault="00187EE1" w:rsidP="00187EE1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0502CAAF" w14:textId="77777777" w:rsidR="00187EE1" w:rsidRDefault="00187EE1" w:rsidP="00187EE1">
            <w:r>
              <w:t>Success Response</w:t>
            </w:r>
          </w:p>
        </w:tc>
        <w:tc>
          <w:tcPr>
            <w:tcW w:w="2070" w:type="dxa"/>
            <w:shd w:val="clear" w:color="auto" w:fill="2F5496" w:themeFill="accent1" w:themeFillShade="BF"/>
          </w:tcPr>
          <w:p w14:paraId="572643F6" w14:textId="77777777" w:rsidR="00187EE1" w:rsidRDefault="00187EE1" w:rsidP="00187EE1">
            <w:r>
              <w:t>Error Response</w:t>
            </w:r>
          </w:p>
        </w:tc>
      </w:tr>
      <w:tr w:rsidR="00D85612" w:rsidRPr="00D81219" w14:paraId="75158952" w14:textId="77777777" w:rsidTr="00D85612">
        <w:trPr>
          <w:trHeight w:val="177"/>
        </w:trPr>
        <w:tc>
          <w:tcPr>
            <w:tcW w:w="0" w:type="auto"/>
          </w:tcPr>
          <w:p w14:paraId="461D31A3" w14:textId="5AF41113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/book/post</w:t>
            </w:r>
          </w:p>
        </w:tc>
        <w:tc>
          <w:tcPr>
            <w:tcW w:w="1482" w:type="dxa"/>
          </w:tcPr>
          <w:p w14:paraId="690624E9" w14:textId="603FF1A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2103" w:type="dxa"/>
          </w:tcPr>
          <w:p w14:paraId="2BC2FD20" w14:textId="10264ECA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Add new Book object in DB</w:t>
            </w:r>
          </w:p>
        </w:tc>
        <w:tc>
          <w:tcPr>
            <w:tcW w:w="1232" w:type="dxa"/>
          </w:tcPr>
          <w:p w14:paraId="72757F7A" w14:textId="28A95AEC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>
              <w:rPr>
                <w:bCs/>
                <w:i/>
                <w:iCs/>
              </w:rPr>
              <w:t>Book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2070" w:type="dxa"/>
          </w:tcPr>
          <w:p w14:paraId="20A856C5" w14:textId="77777777" w:rsidR="00D85612" w:rsidRPr="004C03AB" w:rsidRDefault="00D85612" w:rsidP="00D85612"/>
        </w:tc>
      </w:tr>
      <w:tr w:rsidR="00C63923" w:rsidRPr="00D81219" w14:paraId="56FBBBB8" w14:textId="77777777" w:rsidTr="00D85612">
        <w:trPr>
          <w:trHeight w:val="177"/>
        </w:trPr>
        <w:tc>
          <w:tcPr>
            <w:tcW w:w="0" w:type="auto"/>
          </w:tcPr>
          <w:p w14:paraId="16053E3D" w14:textId="27EDFE52" w:rsidR="00C63923" w:rsidRDefault="00C63923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/books/</w:t>
            </w:r>
          </w:p>
        </w:tc>
        <w:tc>
          <w:tcPr>
            <w:tcW w:w="1482" w:type="dxa"/>
          </w:tcPr>
          <w:p w14:paraId="62316487" w14:textId="5894139F" w:rsidR="00C63923" w:rsidRDefault="00C63923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1BEA7BFE" w14:textId="00CF298D" w:rsidR="00C63923" w:rsidRDefault="00C63923" w:rsidP="00D85612">
            <w:pPr>
              <w:rPr>
                <w:bCs/>
              </w:rPr>
            </w:pPr>
            <w:r>
              <w:rPr>
                <w:bCs/>
              </w:rPr>
              <w:t>Get all book object</w:t>
            </w:r>
          </w:p>
        </w:tc>
        <w:tc>
          <w:tcPr>
            <w:tcW w:w="1232" w:type="dxa"/>
          </w:tcPr>
          <w:p w14:paraId="0DA376CC" w14:textId="00627F0F" w:rsidR="00C63923" w:rsidRDefault="00C63923" w:rsidP="00D85612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2070" w:type="dxa"/>
          </w:tcPr>
          <w:p w14:paraId="53113A70" w14:textId="77777777" w:rsidR="00C63923" w:rsidRPr="004C03AB" w:rsidRDefault="00C63923" w:rsidP="00D85612"/>
        </w:tc>
      </w:tr>
      <w:tr w:rsidR="00D85612" w:rsidRPr="00D81219" w14:paraId="0CCCAD33" w14:textId="77777777" w:rsidTr="00D85612">
        <w:trPr>
          <w:trHeight w:val="177"/>
        </w:trPr>
        <w:tc>
          <w:tcPr>
            <w:tcW w:w="0" w:type="auto"/>
          </w:tcPr>
          <w:p w14:paraId="05646CC0" w14:textId="42FC2E22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8ACAD5B" w14:textId="5F82B60D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13837153" w14:textId="348EF98C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 object</w:t>
            </w:r>
          </w:p>
        </w:tc>
        <w:tc>
          <w:tcPr>
            <w:tcW w:w="1232" w:type="dxa"/>
          </w:tcPr>
          <w:p w14:paraId="349F3AF8" w14:textId="6C084E1E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5BA61050" w14:textId="77777777" w:rsidR="00D85612" w:rsidRPr="004C03AB" w:rsidRDefault="00D85612" w:rsidP="00D85612"/>
        </w:tc>
      </w:tr>
      <w:tr w:rsidR="00D85612" w:rsidRPr="00D81219" w14:paraId="78712F8C" w14:textId="77777777" w:rsidTr="00D85612">
        <w:trPr>
          <w:trHeight w:val="177"/>
        </w:trPr>
        <w:tc>
          <w:tcPr>
            <w:tcW w:w="0" w:type="auto"/>
          </w:tcPr>
          <w:p w14:paraId="733297C1" w14:textId="40841546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/book/title/{title}</w:t>
            </w:r>
          </w:p>
        </w:tc>
        <w:tc>
          <w:tcPr>
            <w:tcW w:w="1482" w:type="dxa"/>
          </w:tcPr>
          <w:p w14:paraId="76F4B93A" w14:textId="2024597B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2572D87D" w14:textId="4F6F234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 object with title</w:t>
            </w:r>
          </w:p>
        </w:tc>
        <w:tc>
          <w:tcPr>
            <w:tcW w:w="1232" w:type="dxa"/>
          </w:tcPr>
          <w:p w14:paraId="41E7F4F9" w14:textId="4A2CD3D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7AADCBD2" w14:textId="77777777" w:rsidR="00D85612" w:rsidRPr="004C03AB" w:rsidRDefault="00D85612" w:rsidP="00D85612"/>
        </w:tc>
      </w:tr>
      <w:tr w:rsidR="00D85612" w:rsidRPr="00D81219" w14:paraId="237E18DA" w14:textId="77777777" w:rsidTr="00D85612">
        <w:trPr>
          <w:trHeight w:val="177"/>
        </w:trPr>
        <w:tc>
          <w:tcPr>
            <w:tcW w:w="0" w:type="auto"/>
          </w:tcPr>
          <w:p w14:paraId="26BAA761" w14:textId="3CBD1652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/book/category/{category}</w:t>
            </w:r>
          </w:p>
        </w:tc>
        <w:tc>
          <w:tcPr>
            <w:tcW w:w="1482" w:type="dxa"/>
          </w:tcPr>
          <w:p w14:paraId="61B3F74C" w14:textId="313BE418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50230E40" w14:textId="4768D69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Books of given category</w:t>
            </w:r>
          </w:p>
        </w:tc>
        <w:tc>
          <w:tcPr>
            <w:tcW w:w="1232" w:type="dxa"/>
          </w:tcPr>
          <w:p w14:paraId="6BE69FD0" w14:textId="79E84011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2070" w:type="dxa"/>
          </w:tcPr>
          <w:p w14:paraId="098DE45A" w14:textId="77777777" w:rsidR="00D85612" w:rsidRPr="004C03AB" w:rsidRDefault="00D85612" w:rsidP="00D85612"/>
        </w:tc>
      </w:tr>
      <w:tr w:rsidR="00D85612" w:rsidRPr="00D81219" w14:paraId="1E02EE34" w14:textId="77777777" w:rsidTr="00D85612">
        <w:trPr>
          <w:trHeight w:val="177"/>
        </w:trPr>
        <w:tc>
          <w:tcPr>
            <w:tcW w:w="0" w:type="auto"/>
          </w:tcPr>
          <w:p w14:paraId="1B5FD00C" w14:textId="3658E438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/book/publisher/{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45BD2B69" w14:textId="20A69600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2103" w:type="dxa"/>
          </w:tcPr>
          <w:p w14:paraId="053726D3" w14:textId="33D1E3D4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Get Books published by a publisher</w:t>
            </w:r>
          </w:p>
        </w:tc>
        <w:tc>
          <w:tcPr>
            <w:tcW w:w="1232" w:type="dxa"/>
          </w:tcPr>
          <w:p w14:paraId="2FD931AA" w14:textId="34D20E34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2070" w:type="dxa"/>
          </w:tcPr>
          <w:p w14:paraId="3A530566" w14:textId="77777777" w:rsidR="00D85612" w:rsidRPr="004C03AB" w:rsidRDefault="00D85612" w:rsidP="00D85612"/>
        </w:tc>
      </w:tr>
      <w:tr w:rsidR="00D85612" w:rsidRPr="00D81219" w14:paraId="4669B195" w14:textId="77777777" w:rsidTr="00D85612">
        <w:trPr>
          <w:trHeight w:val="177"/>
        </w:trPr>
        <w:tc>
          <w:tcPr>
            <w:tcW w:w="0" w:type="auto"/>
          </w:tcPr>
          <w:p w14:paraId="07D26E31" w14:textId="17E5244D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/book/update/title/{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ED9FD9B" w14:textId="32CB3179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</w:t>
            </w:r>
            <w:r w:rsidR="00416DAE">
              <w:rPr>
                <w:bCs/>
              </w:rPr>
              <w:t>UT</w:t>
            </w:r>
          </w:p>
        </w:tc>
        <w:tc>
          <w:tcPr>
            <w:tcW w:w="2103" w:type="dxa"/>
          </w:tcPr>
          <w:p w14:paraId="7BE2F8CC" w14:textId="3D92774E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title of Book object with given ISBN</w:t>
            </w:r>
          </w:p>
        </w:tc>
        <w:tc>
          <w:tcPr>
            <w:tcW w:w="1232" w:type="dxa"/>
          </w:tcPr>
          <w:p w14:paraId="4D6FB3FA" w14:textId="6D25F853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5158600D" w14:textId="77777777" w:rsidR="00D85612" w:rsidRPr="004C03AB" w:rsidRDefault="00D85612" w:rsidP="00D85612"/>
        </w:tc>
      </w:tr>
      <w:tr w:rsidR="00D85612" w:rsidRPr="00D81219" w14:paraId="5624E14B" w14:textId="77777777" w:rsidTr="00D85612">
        <w:trPr>
          <w:trHeight w:val="177"/>
        </w:trPr>
        <w:tc>
          <w:tcPr>
            <w:tcW w:w="0" w:type="auto"/>
          </w:tcPr>
          <w:p w14:paraId="27208BAB" w14:textId="3A926331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/book/update/description/{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69AD9A4" w14:textId="05A93012" w:rsidR="00D85612" w:rsidRDefault="00416DAE" w:rsidP="00D85612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2103" w:type="dxa"/>
          </w:tcPr>
          <w:p w14:paraId="1D9C3D1A" w14:textId="015BF07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description of Book object with given ISBN</w:t>
            </w:r>
          </w:p>
        </w:tc>
        <w:tc>
          <w:tcPr>
            <w:tcW w:w="1232" w:type="dxa"/>
          </w:tcPr>
          <w:p w14:paraId="0DE0BDBA" w14:textId="5DD046F9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01DB53A7" w14:textId="77777777" w:rsidR="00D85612" w:rsidRPr="004C03AB" w:rsidRDefault="00D85612" w:rsidP="00D85612"/>
        </w:tc>
      </w:tr>
      <w:tr w:rsidR="00D85612" w:rsidRPr="00D81219" w14:paraId="0B6B1391" w14:textId="77777777" w:rsidTr="00D85612">
        <w:trPr>
          <w:trHeight w:val="177"/>
        </w:trPr>
        <w:tc>
          <w:tcPr>
            <w:tcW w:w="0" w:type="auto"/>
          </w:tcPr>
          <w:p w14:paraId="24A65008" w14:textId="41286E5D" w:rsidR="00D85612" w:rsidRDefault="00D85612" w:rsidP="00D85612">
            <w:pPr>
              <w:rPr>
                <w:b/>
              </w:rPr>
            </w:pPr>
            <w:r>
              <w:rPr>
                <w:b/>
              </w:rPr>
              <w:lastRenderedPageBreak/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/book/update/category/{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1B58F82F" w14:textId="27CFCB01" w:rsidR="00D85612" w:rsidRDefault="00416DAE" w:rsidP="00D85612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2103" w:type="dxa"/>
          </w:tcPr>
          <w:p w14:paraId="3F35DC2C" w14:textId="1F34E6ED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category of Book object with given ISBN</w:t>
            </w:r>
          </w:p>
        </w:tc>
        <w:tc>
          <w:tcPr>
            <w:tcW w:w="1232" w:type="dxa"/>
          </w:tcPr>
          <w:p w14:paraId="104C4733" w14:textId="2F2ECE46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59542061" w14:textId="77777777" w:rsidR="00D85612" w:rsidRPr="004C03AB" w:rsidRDefault="00D85612" w:rsidP="00D85612"/>
        </w:tc>
      </w:tr>
      <w:tr w:rsidR="00D85612" w:rsidRPr="00D81219" w14:paraId="7E44CFF2" w14:textId="77777777" w:rsidTr="00D85612">
        <w:trPr>
          <w:trHeight w:val="177"/>
        </w:trPr>
        <w:tc>
          <w:tcPr>
            <w:tcW w:w="0" w:type="auto"/>
          </w:tcPr>
          <w:p w14:paraId="2EEE4408" w14:textId="7F55D68C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/book/update/edition/{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05B4A879" w14:textId="04AF9EAD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</w:t>
            </w:r>
            <w:r w:rsidR="00416DAE">
              <w:rPr>
                <w:bCs/>
              </w:rPr>
              <w:t>UT</w:t>
            </w:r>
          </w:p>
        </w:tc>
        <w:tc>
          <w:tcPr>
            <w:tcW w:w="2103" w:type="dxa"/>
          </w:tcPr>
          <w:p w14:paraId="7EAFDAF5" w14:textId="5D036DEF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edition of Book object with given ISBN</w:t>
            </w:r>
          </w:p>
        </w:tc>
        <w:tc>
          <w:tcPr>
            <w:tcW w:w="1232" w:type="dxa"/>
          </w:tcPr>
          <w:p w14:paraId="3B6FE144" w14:textId="2828103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Book</w:t>
            </w:r>
          </w:p>
        </w:tc>
        <w:tc>
          <w:tcPr>
            <w:tcW w:w="2070" w:type="dxa"/>
          </w:tcPr>
          <w:p w14:paraId="4E21B5B5" w14:textId="77777777" w:rsidR="00D85612" w:rsidRPr="004C03AB" w:rsidRDefault="00D85612" w:rsidP="00D85612"/>
        </w:tc>
      </w:tr>
      <w:tr w:rsidR="00D85612" w:rsidRPr="00D81219" w14:paraId="7CCAB9FF" w14:textId="77777777" w:rsidTr="00D85612">
        <w:trPr>
          <w:trHeight w:val="177"/>
        </w:trPr>
        <w:tc>
          <w:tcPr>
            <w:tcW w:w="0" w:type="auto"/>
          </w:tcPr>
          <w:p w14:paraId="64D16495" w14:textId="12FF6EE4" w:rsidR="00D85612" w:rsidRDefault="00D85612" w:rsidP="00D85612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/book/update/publisher/{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500CA33C" w14:textId="5233DDB8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P</w:t>
            </w:r>
            <w:r w:rsidR="00416DAE">
              <w:rPr>
                <w:bCs/>
              </w:rPr>
              <w:t>UT</w:t>
            </w:r>
          </w:p>
        </w:tc>
        <w:tc>
          <w:tcPr>
            <w:tcW w:w="2103" w:type="dxa"/>
          </w:tcPr>
          <w:p w14:paraId="0FDF1F59" w14:textId="274F68E5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Update publisher Object of Book object with given ISBN</w:t>
            </w:r>
          </w:p>
        </w:tc>
        <w:tc>
          <w:tcPr>
            <w:tcW w:w="1232" w:type="dxa"/>
          </w:tcPr>
          <w:p w14:paraId="7DC2580B" w14:textId="742AEE50" w:rsidR="00D85612" w:rsidRDefault="00D85612" w:rsidP="00D85612">
            <w:pPr>
              <w:rPr>
                <w:bCs/>
              </w:rPr>
            </w:pPr>
            <w:r>
              <w:rPr>
                <w:bCs/>
              </w:rPr>
              <w:t>B</w:t>
            </w:r>
            <w:r w:rsidR="00416DAE">
              <w:rPr>
                <w:bCs/>
              </w:rPr>
              <w:t>ook</w:t>
            </w:r>
          </w:p>
        </w:tc>
        <w:tc>
          <w:tcPr>
            <w:tcW w:w="2070" w:type="dxa"/>
          </w:tcPr>
          <w:p w14:paraId="23B89F79" w14:textId="77777777" w:rsidR="00D85612" w:rsidRPr="004C03AB" w:rsidRDefault="00D85612" w:rsidP="00D85612"/>
        </w:tc>
      </w:tr>
    </w:tbl>
    <w:p w14:paraId="5DB8D4C0" w14:textId="711B1825" w:rsidR="00DB3A09" w:rsidRDefault="00DB3A09" w:rsidP="00DB3A09">
      <w:pPr>
        <w:tabs>
          <w:tab w:val="left" w:pos="1233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787"/>
        <w:gridCol w:w="1482"/>
        <w:gridCol w:w="1922"/>
        <w:gridCol w:w="1232"/>
        <w:gridCol w:w="1860"/>
      </w:tblGrid>
      <w:tr w:rsidR="000973FC" w14:paraId="69466E0C" w14:textId="77777777" w:rsidTr="00097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16C6B846" w14:textId="77777777" w:rsidR="00DB3A09" w:rsidRPr="00705F7D" w:rsidRDefault="00DB3A09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609805D5" w14:textId="77777777" w:rsidR="00DB3A09" w:rsidRPr="00705F7D" w:rsidRDefault="00DB3A09" w:rsidP="008B6F4C">
            <w:r>
              <w:t>HTTP Verb/Method</w:t>
            </w:r>
          </w:p>
        </w:tc>
        <w:tc>
          <w:tcPr>
            <w:tcW w:w="1922" w:type="dxa"/>
            <w:shd w:val="clear" w:color="auto" w:fill="2F5496" w:themeFill="accent1" w:themeFillShade="BF"/>
          </w:tcPr>
          <w:p w14:paraId="4324A341" w14:textId="77777777" w:rsidR="00DB3A09" w:rsidRDefault="00DB3A09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6F97DD83" w14:textId="77777777" w:rsidR="00DB3A09" w:rsidRDefault="00DB3A09" w:rsidP="008B6F4C">
            <w:r>
              <w:t>Success Response</w:t>
            </w:r>
          </w:p>
        </w:tc>
        <w:tc>
          <w:tcPr>
            <w:tcW w:w="1860" w:type="dxa"/>
            <w:shd w:val="clear" w:color="auto" w:fill="2F5496" w:themeFill="accent1" w:themeFillShade="BF"/>
          </w:tcPr>
          <w:p w14:paraId="3019CFD2" w14:textId="77777777" w:rsidR="00DB3A09" w:rsidRDefault="00DB3A09" w:rsidP="008B6F4C">
            <w:r>
              <w:t>Error Response</w:t>
            </w:r>
          </w:p>
        </w:tc>
      </w:tr>
      <w:tr w:rsidR="00DB3A09" w:rsidRPr="00D81219" w14:paraId="210EA8E6" w14:textId="77777777" w:rsidTr="0013204B">
        <w:trPr>
          <w:trHeight w:val="177"/>
        </w:trPr>
        <w:tc>
          <w:tcPr>
            <w:tcW w:w="0" w:type="auto"/>
          </w:tcPr>
          <w:p w14:paraId="4DF8BC7E" w14:textId="1A1D295C" w:rsidR="00DB3A09" w:rsidRDefault="00DB3A0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</w:t>
            </w:r>
            <w:r w:rsidR="00590D87">
              <w:rPr>
                <w:b/>
              </w:rPr>
              <w:t>/post</w:t>
            </w:r>
          </w:p>
        </w:tc>
        <w:tc>
          <w:tcPr>
            <w:tcW w:w="1482" w:type="dxa"/>
          </w:tcPr>
          <w:p w14:paraId="5A640A75" w14:textId="77777777" w:rsidR="00DB3A09" w:rsidRDefault="00DB3A09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922" w:type="dxa"/>
          </w:tcPr>
          <w:p w14:paraId="4AF21ECB" w14:textId="062AD0C8" w:rsidR="00DB3A09" w:rsidRDefault="00DB3A09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590D87">
              <w:rPr>
                <w:bCs/>
              </w:rPr>
              <w:t>Author</w:t>
            </w:r>
            <w:r>
              <w:rPr>
                <w:bCs/>
              </w:rPr>
              <w:t xml:space="preserve"> object in DB</w:t>
            </w:r>
          </w:p>
        </w:tc>
        <w:tc>
          <w:tcPr>
            <w:tcW w:w="1232" w:type="dxa"/>
          </w:tcPr>
          <w:p w14:paraId="459427FD" w14:textId="1097CC13" w:rsidR="00DB3A09" w:rsidRDefault="00DB3A09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590D87">
              <w:rPr>
                <w:bCs/>
                <w:i/>
                <w:iCs/>
              </w:rPr>
              <w:t>Autho</w:t>
            </w:r>
            <w:r w:rsidR="00FF47C7">
              <w:rPr>
                <w:bCs/>
                <w:i/>
                <w:iCs/>
              </w:rPr>
              <w:t>r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60" w:type="dxa"/>
          </w:tcPr>
          <w:p w14:paraId="5FCEF15F" w14:textId="77777777" w:rsidR="00DB3A09" w:rsidRPr="004C03AB" w:rsidRDefault="00DB3A09" w:rsidP="008B6F4C"/>
        </w:tc>
      </w:tr>
      <w:tr w:rsidR="00FF47C7" w:rsidRPr="00D81219" w14:paraId="5E708772" w14:textId="77777777" w:rsidTr="0013204B">
        <w:trPr>
          <w:trHeight w:val="177"/>
        </w:trPr>
        <w:tc>
          <w:tcPr>
            <w:tcW w:w="0" w:type="auto"/>
          </w:tcPr>
          <w:p w14:paraId="7ACE121A" w14:textId="3FC78C1B" w:rsidR="00FF47C7" w:rsidRDefault="00FF47C7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/author/{</w:t>
            </w:r>
            <w:proofErr w:type="spellStart"/>
            <w:r>
              <w:rPr>
                <w:b/>
              </w:rPr>
              <w:t>authorId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4E99727F" w14:textId="10EC8A40" w:rsidR="00FF47C7" w:rsidRDefault="00FF47C7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6FCA4022" w14:textId="1093B8B4" w:rsidR="00FF47C7" w:rsidRDefault="00FF47C7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4A63C7">
              <w:rPr>
                <w:bCs/>
              </w:rPr>
              <w:t>author object with given Author ID</w:t>
            </w:r>
          </w:p>
        </w:tc>
        <w:tc>
          <w:tcPr>
            <w:tcW w:w="1232" w:type="dxa"/>
          </w:tcPr>
          <w:p w14:paraId="3D0B5BED" w14:textId="594EBD99" w:rsidR="00FF47C7" w:rsidRDefault="000864A8" w:rsidP="008B6F4C">
            <w:pPr>
              <w:rPr>
                <w:bCs/>
              </w:rPr>
            </w:pPr>
            <w:r>
              <w:rPr>
                <w:bCs/>
              </w:rPr>
              <w:t>Author object</w:t>
            </w:r>
          </w:p>
        </w:tc>
        <w:tc>
          <w:tcPr>
            <w:tcW w:w="1860" w:type="dxa"/>
          </w:tcPr>
          <w:p w14:paraId="77D26B6F" w14:textId="77777777" w:rsidR="00FF47C7" w:rsidRPr="004C03AB" w:rsidRDefault="00FF47C7" w:rsidP="008B6F4C"/>
        </w:tc>
      </w:tr>
      <w:tr w:rsidR="000864A8" w:rsidRPr="00D81219" w14:paraId="091DF527" w14:textId="77777777" w:rsidTr="0013204B">
        <w:trPr>
          <w:trHeight w:val="177"/>
        </w:trPr>
        <w:tc>
          <w:tcPr>
            <w:tcW w:w="0" w:type="auto"/>
          </w:tcPr>
          <w:p w14:paraId="619D124D" w14:textId="419953AF" w:rsidR="000864A8" w:rsidRPr="00312536" w:rsidRDefault="000864A8" w:rsidP="008B6F4C">
            <w:pPr>
              <w:rPr>
                <w:b/>
                <w:lang w:val="en-IN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</w:t>
            </w:r>
            <w:proofErr w:type="spellStart"/>
            <w:r w:rsidR="001C2085">
              <w:rPr>
                <w:b/>
              </w:rPr>
              <w:t>firstname</w:t>
            </w:r>
            <w:proofErr w:type="spellEnd"/>
            <w:r w:rsidR="001C2085">
              <w:rPr>
                <w:b/>
              </w:rPr>
              <w:t>/{</w:t>
            </w:r>
            <w:proofErr w:type="spellStart"/>
            <w:r w:rsidR="000C0812">
              <w:rPr>
                <w:b/>
              </w:rPr>
              <w:t>firstname</w:t>
            </w:r>
            <w:proofErr w:type="spellEnd"/>
            <w:r w:rsidR="00312536">
              <w:rPr>
                <w:b/>
                <w:lang w:val="en-IN"/>
              </w:rPr>
              <w:t>}</w:t>
            </w:r>
          </w:p>
        </w:tc>
        <w:tc>
          <w:tcPr>
            <w:tcW w:w="1482" w:type="dxa"/>
          </w:tcPr>
          <w:p w14:paraId="61D3F574" w14:textId="598AD02D" w:rsidR="000864A8" w:rsidRDefault="00312536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1B7C490C" w14:textId="373A0B6D" w:rsidR="000864A8" w:rsidRDefault="00312536" w:rsidP="008B6F4C">
            <w:pPr>
              <w:rPr>
                <w:bCs/>
              </w:rPr>
            </w:pPr>
            <w:r>
              <w:rPr>
                <w:bCs/>
              </w:rPr>
              <w:t>Get</w:t>
            </w:r>
            <w:r w:rsidR="003B1E5D">
              <w:rPr>
                <w:bCs/>
              </w:rPr>
              <w:t xml:space="preserve"> author with given first name</w:t>
            </w:r>
          </w:p>
        </w:tc>
        <w:tc>
          <w:tcPr>
            <w:tcW w:w="1232" w:type="dxa"/>
          </w:tcPr>
          <w:p w14:paraId="0A0B060A" w14:textId="35B78E3D" w:rsidR="000864A8" w:rsidRDefault="003B1E5D" w:rsidP="008B6F4C">
            <w:pPr>
              <w:rPr>
                <w:bCs/>
              </w:rPr>
            </w:pPr>
            <w:r>
              <w:rPr>
                <w:bCs/>
              </w:rPr>
              <w:t>Author object</w:t>
            </w:r>
          </w:p>
        </w:tc>
        <w:tc>
          <w:tcPr>
            <w:tcW w:w="1860" w:type="dxa"/>
          </w:tcPr>
          <w:p w14:paraId="63F35558" w14:textId="77777777" w:rsidR="000864A8" w:rsidRPr="004C03AB" w:rsidRDefault="000864A8" w:rsidP="008B6F4C"/>
        </w:tc>
      </w:tr>
      <w:tr w:rsidR="003B1E5D" w:rsidRPr="00D81219" w14:paraId="40BD768D" w14:textId="77777777" w:rsidTr="0013204B">
        <w:trPr>
          <w:trHeight w:val="177"/>
        </w:trPr>
        <w:tc>
          <w:tcPr>
            <w:tcW w:w="0" w:type="auto"/>
          </w:tcPr>
          <w:p w14:paraId="11743050" w14:textId="6F5B35C1" w:rsidR="003B1E5D" w:rsidRDefault="003B1E5D" w:rsidP="003B1E5D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  <w:lang w:val="en-IN"/>
              </w:rPr>
              <w:t>}</w:t>
            </w:r>
          </w:p>
        </w:tc>
        <w:tc>
          <w:tcPr>
            <w:tcW w:w="1482" w:type="dxa"/>
          </w:tcPr>
          <w:p w14:paraId="316E3273" w14:textId="6F1C434D" w:rsidR="003B1E5D" w:rsidRDefault="003B1E5D" w:rsidP="003B1E5D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6B9220E5" w14:textId="6093C21E" w:rsidR="003B1E5D" w:rsidRDefault="003B1E5D" w:rsidP="003B1E5D">
            <w:pPr>
              <w:rPr>
                <w:bCs/>
              </w:rPr>
            </w:pPr>
            <w:r>
              <w:rPr>
                <w:bCs/>
              </w:rPr>
              <w:t>Get author with given last name</w:t>
            </w:r>
          </w:p>
        </w:tc>
        <w:tc>
          <w:tcPr>
            <w:tcW w:w="1232" w:type="dxa"/>
          </w:tcPr>
          <w:p w14:paraId="6004D718" w14:textId="2E69555F" w:rsidR="003B1E5D" w:rsidRDefault="003B1E5D" w:rsidP="003B1E5D">
            <w:pPr>
              <w:rPr>
                <w:bCs/>
              </w:rPr>
            </w:pPr>
            <w:r>
              <w:rPr>
                <w:bCs/>
              </w:rPr>
              <w:t>Author object</w:t>
            </w:r>
          </w:p>
        </w:tc>
        <w:tc>
          <w:tcPr>
            <w:tcW w:w="1860" w:type="dxa"/>
          </w:tcPr>
          <w:p w14:paraId="34BC8EC2" w14:textId="77777777" w:rsidR="003B1E5D" w:rsidRPr="004C03AB" w:rsidRDefault="003B1E5D" w:rsidP="003B1E5D"/>
        </w:tc>
      </w:tr>
      <w:tr w:rsidR="003B1E5D" w:rsidRPr="00D81219" w14:paraId="45173EFA" w14:textId="77777777" w:rsidTr="0013204B">
        <w:trPr>
          <w:trHeight w:val="177"/>
        </w:trPr>
        <w:tc>
          <w:tcPr>
            <w:tcW w:w="0" w:type="auto"/>
          </w:tcPr>
          <w:p w14:paraId="4D723F87" w14:textId="740615B1" w:rsidR="003B1E5D" w:rsidRDefault="003B1E5D" w:rsidP="003B1E5D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</w:t>
            </w:r>
            <w:r w:rsidR="00AE2A73">
              <w:rPr>
                <w:b/>
              </w:rPr>
              <w:t>update/</w:t>
            </w:r>
            <w:proofErr w:type="spellStart"/>
            <w:r w:rsidR="00AE2A73">
              <w:rPr>
                <w:b/>
              </w:rPr>
              <w:t>firstname</w:t>
            </w:r>
            <w:proofErr w:type="spellEnd"/>
            <w:r w:rsidR="00CA08FF">
              <w:rPr>
                <w:b/>
              </w:rPr>
              <w:t>/{</w:t>
            </w:r>
            <w:proofErr w:type="spellStart"/>
            <w:r w:rsidR="00CA08FF">
              <w:rPr>
                <w:b/>
              </w:rPr>
              <w:t>authorId</w:t>
            </w:r>
            <w:proofErr w:type="spellEnd"/>
            <w:r w:rsidR="00CA08FF">
              <w:rPr>
                <w:b/>
              </w:rPr>
              <w:t>}</w:t>
            </w:r>
          </w:p>
        </w:tc>
        <w:tc>
          <w:tcPr>
            <w:tcW w:w="1482" w:type="dxa"/>
          </w:tcPr>
          <w:p w14:paraId="32FBFC4E" w14:textId="57CF0E2C" w:rsidR="003B1E5D" w:rsidRDefault="00CA08FF" w:rsidP="003B1E5D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922" w:type="dxa"/>
          </w:tcPr>
          <w:p w14:paraId="080B0326" w14:textId="3B749CA3" w:rsidR="003B1E5D" w:rsidRDefault="00CA08FF" w:rsidP="003B1E5D">
            <w:pPr>
              <w:rPr>
                <w:bCs/>
              </w:rPr>
            </w:pPr>
            <w:r>
              <w:rPr>
                <w:bCs/>
              </w:rPr>
              <w:t>Update first</w:t>
            </w:r>
            <w:r w:rsidR="006911CD">
              <w:rPr>
                <w:bCs/>
              </w:rPr>
              <w:t xml:space="preserve"> </w:t>
            </w:r>
            <w:r>
              <w:rPr>
                <w:bCs/>
              </w:rPr>
              <w:t xml:space="preserve">name </w:t>
            </w:r>
            <w:r w:rsidR="00416DAE">
              <w:rPr>
                <w:bCs/>
              </w:rPr>
              <w:t>for the given Author ID</w:t>
            </w:r>
          </w:p>
        </w:tc>
        <w:tc>
          <w:tcPr>
            <w:tcW w:w="1232" w:type="dxa"/>
          </w:tcPr>
          <w:p w14:paraId="29846EDF" w14:textId="554E9DD7" w:rsidR="003B1E5D" w:rsidRDefault="00416DAE" w:rsidP="003B1E5D">
            <w:pPr>
              <w:rPr>
                <w:bCs/>
              </w:rPr>
            </w:pPr>
            <w:r>
              <w:rPr>
                <w:bCs/>
              </w:rPr>
              <w:t>Author</w:t>
            </w:r>
          </w:p>
        </w:tc>
        <w:tc>
          <w:tcPr>
            <w:tcW w:w="1860" w:type="dxa"/>
          </w:tcPr>
          <w:p w14:paraId="589E1EFA" w14:textId="77777777" w:rsidR="003B1E5D" w:rsidRPr="004C03AB" w:rsidRDefault="003B1E5D" w:rsidP="003B1E5D"/>
        </w:tc>
      </w:tr>
      <w:tr w:rsidR="0013204B" w:rsidRPr="00D81219" w14:paraId="53670517" w14:textId="77777777" w:rsidTr="0013204B">
        <w:trPr>
          <w:trHeight w:val="177"/>
        </w:trPr>
        <w:tc>
          <w:tcPr>
            <w:tcW w:w="0" w:type="auto"/>
          </w:tcPr>
          <w:p w14:paraId="6A50F4F2" w14:textId="34E46065" w:rsidR="0013204B" w:rsidRDefault="0013204B" w:rsidP="0013204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/author/update/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authorId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3ED1DB4E" w14:textId="34F668EB" w:rsidR="0013204B" w:rsidRDefault="0013204B" w:rsidP="0013204B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922" w:type="dxa"/>
          </w:tcPr>
          <w:p w14:paraId="13D70EB0" w14:textId="0ABFEE5C" w:rsidR="0013204B" w:rsidRDefault="0013204B" w:rsidP="0013204B">
            <w:pPr>
              <w:rPr>
                <w:bCs/>
              </w:rPr>
            </w:pPr>
            <w:r>
              <w:rPr>
                <w:bCs/>
              </w:rPr>
              <w:t>Update last name</w:t>
            </w:r>
            <w:r w:rsidR="006A1871">
              <w:rPr>
                <w:bCs/>
              </w:rPr>
              <w:t xml:space="preserve"> </w:t>
            </w:r>
            <w:r>
              <w:rPr>
                <w:bCs/>
              </w:rPr>
              <w:t>for the given Author ID</w:t>
            </w:r>
          </w:p>
        </w:tc>
        <w:tc>
          <w:tcPr>
            <w:tcW w:w="1232" w:type="dxa"/>
          </w:tcPr>
          <w:p w14:paraId="3C5B3720" w14:textId="33821E9F" w:rsidR="0013204B" w:rsidRDefault="0013204B" w:rsidP="0013204B">
            <w:pPr>
              <w:rPr>
                <w:bCs/>
              </w:rPr>
            </w:pPr>
            <w:r>
              <w:rPr>
                <w:bCs/>
              </w:rPr>
              <w:t>Author</w:t>
            </w:r>
          </w:p>
        </w:tc>
        <w:tc>
          <w:tcPr>
            <w:tcW w:w="1860" w:type="dxa"/>
          </w:tcPr>
          <w:p w14:paraId="125EA184" w14:textId="77777777" w:rsidR="0013204B" w:rsidRPr="004C03AB" w:rsidRDefault="0013204B" w:rsidP="0013204B"/>
        </w:tc>
      </w:tr>
      <w:tr w:rsidR="003267D7" w:rsidRPr="00D81219" w14:paraId="06C6A179" w14:textId="77777777" w:rsidTr="0013204B">
        <w:trPr>
          <w:trHeight w:val="177"/>
        </w:trPr>
        <w:tc>
          <w:tcPr>
            <w:tcW w:w="0" w:type="auto"/>
          </w:tcPr>
          <w:p w14:paraId="5BB75B2E" w14:textId="5A03CE65" w:rsidR="003267D7" w:rsidRDefault="003267D7" w:rsidP="0013204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/author/books/{</w:t>
            </w:r>
            <w:proofErr w:type="spellStart"/>
            <w:r>
              <w:rPr>
                <w:b/>
              </w:rPr>
              <w:t>authorId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431D80B" w14:textId="5C8B7DC9" w:rsidR="003267D7" w:rsidRDefault="00F73D36" w:rsidP="0013204B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922" w:type="dxa"/>
          </w:tcPr>
          <w:p w14:paraId="2739D9CA" w14:textId="12B7559A" w:rsidR="003267D7" w:rsidRDefault="00F73D36" w:rsidP="0013204B">
            <w:pPr>
              <w:rPr>
                <w:bCs/>
              </w:rPr>
            </w:pPr>
            <w:r>
              <w:rPr>
                <w:bCs/>
              </w:rPr>
              <w:t>Get all books of an author</w:t>
            </w:r>
          </w:p>
        </w:tc>
        <w:tc>
          <w:tcPr>
            <w:tcW w:w="1232" w:type="dxa"/>
          </w:tcPr>
          <w:p w14:paraId="7164F245" w14:textId="713CD0B9" w:rsidR="003267D7" w:rsidRDefault="00F73D36" w:rsidP="0013204B">
            <w:pPr>
              <w:rPr>
                <w:bCs/>
              </w:rPr>
            </w:pPr>
            <w:r>
              <w:rPr>
                <w:bCs/>
              </w:rPr>
              <w:t>{Books}</w:t>
            </w:r>
          </w:p>
        </w:tc>
        <w:tc>
          <w:tcPr>
            <w:tcW w:w="1860" w:type="dxa"/>
          </w:tcPr>
          <w:p w14:paraId="48AF43BE" w14:textId="77777777" w:rsidR="003267D7" w:rsidRPr="004C03AB" w:rsidRDefault="003267D7" w:rsidP="0013204B"/>
        </w:tc>
      </w:tr>
    </w:tbl>
    <w:p w14:paraId="7F53D475" w14:textId="3A0E9D64" w:rsidR="00DE3F82" w:rsidRDefault="00DE3F82" w:rsidP="00DB3A09">
      <w:pPr>
        <w:tabs>
          <w:tab w:val="left" w:pos="1233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B71FD6" w14:paraId="0CC6D008" w14:textId="77777777" w:rsidTr="00097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0FEC6FAF" w14:textId="77777777" w:rsidR="00C51053" w:rsidRPr="00705F7D" w:rsidRDefault="00C51053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7C853748" w14:textId="77777777" w:rsidR="00C51053" w:rsidRPr="00705F7D" w:rsidRDefault="00C51053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1DA6B387" w14:textId="77777777" w:rsidR="00C51053" w:rsidRDefault="00C51053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1F420AF3" w14:textId="77777777" w:rsidR="00C51053" w:rsidRDefault="00C51053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43AADC00" w14:textId="77777777" w:rsidR="00C51053" w:rsidRDefault="00C51053" w:rsidP="008B6F4C">
            <w:r>
              <w:t>Error Response</w:t>
            </w:r>
          </w:p>
        </w:tc>
      </w:tr>
      <w:tr w:rsidR="00711D31" w:rsidRPr="00D81219" w14:paraId="6F26978B" w14:textId="77777777" w:rsidTr="00C56684">
        <w:trPr>
          <w:trHeight w:val="177"/>
        </w:trPr>
        <w:tc>
          <w:tcPr>
            <w:tcW w:w="0" w:type="auto"/>
          </w:tcPr>
          <w:p w14:paraId="42278930" w14:textId="1E3B7C22" w:rsidR="00711D31" w:rsidRDefault="00711D31" w:rsidP="00711D3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/publisher/post</w:t>
            </w:r>
          </w:p>
        </w:tc>
        <w:tc>
          <w:tcPr>
            <w:tcW w:w="1482" w:type="dxa"/>
          </w:tcPr>
          <w:p w14:paraId="01C6DED1" w14:textId="38372543" w:rsidR="00711D31" w:rsidRDefault="00711D31" w:rsidP="00711D31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455EAC60" w14:textId="32870168" w:rsidR="00711D31" w:rsidRDefault="00711D31" w:rsidP="00711D31">
            <w:pPr>
              <w:rPr>
                <w:bCs/>
              </w:rPr>
            </w:pPr>
            <w:r>
              <w:rPr>
                <w:bCs/>
              </w:rPr>
              <w:t>Add new publisher object</w:t>
            </w:r>
          </w:p>
        </w:tc>
        <w:tc>
          <w:tcPr>
            <w:tcW w:w="1232" w:type="dxa"/>
          </w:tcPr>
          <w:p w14:paraId="5C07BE69" w14:textId="2CEFE562" w:rsidR="00711D31" w:rsidRDefault="00711D31" w:rsidP="00711D31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F77C6D" w:rsidRPr="00F77C6D">
              <w:rPr>
                <w:bCs/>
                <w:i/>
                <w:iCs/>
              </w:rPr>
              <w:t>Publisher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3020A354" w14:textId="77777777" w:rsidR="00711D31" w:rsidRPr="004C03AB" w:rsidRDefault="00711D31" w:rsidP="00711D31"/>
        </w:tc>
      </w:tr>
      <w:tr w:rsidR="00C56684" w:rsidRPr="00D81219" w14:paraId="152E4521" w14:textId="77777777" w:rsidTr="00C56684">
        <w:trPr>
          <w:trHeight w:val="177"/>
        </w:trPr>
        <w:tc>
          <w:tcPr>
            <w:tcW w:w="0" w:type="auto"/>
          </w:tcPr>
          <w:p w14:paraId="215DE015" w14:textId="7103E256" w:rsidR="00C56684" w:rsidRPr="00332504" w:rsidRDefault="00C56684" w:rsidP="00C56684">
            <w:pPr>
              <w:rPr>
                <w:b/>
              </w:rPr>
            </w:pPr>
            <w:r w:rsidRPr="00332504">
              <w:rPr>
                <w:b/>
              </w:rPr>
              <w:lastRenderedPageBreak/>
              <w:t>/</w:t>
            </w:r>
            <w:proofErr w:type="spellStart"/>
            <w:r w:rsidRPr="00332504">
              <w:rPr>
                <w:b/>
              </w:rPr>
              <w:t>api</w:t>
            </w:r>
            <w:proofErr w:type="spellEnd"/>
            <w:r w:rsidRPr="00332504">
              <w:rPr>
                <w:b/>
              </w:rPr>
              <w:t>/publishers</w:t>
            </w:r>
          </w:p>
        </w:tc>
        <w:tc>
          <w:tcPr>
            <w:tcW w:w="1482" w:type="dxa"/>
          </w:tcPr>
          <w:p w14:paraId="296A4253" w14:textId="5FDBD7CF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6C7F2292" w14:textId="1C524B23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all publishers</w:t>
            </w:r>
          </w:p>
        </w:tc>
        <w:tc>
          <w:tcPr>
            <w:tcW w:w="1232" w:type="dxa"/>
          </w:tcPr>
          <w:p w14:paraId="645E329F" w14:textId="0EF0E5EC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{Publisher}</w:t>
            </w:r>
          </w:p>
        </w:tc>
        <w:tc>
          <w:tcPr>
            <w:tcW w:w="1805" w:type="dxa"/>
          </w:tcPr>
          <w:p w14:paraId="0CC8FA12" w14:textId="77777777" w:rsidR="00C56684" w:rsidRPr="004C03AB" w:rsidRDefault="00C56684" w:rsidP="00C56684"/>
        </w:tc>
      </w:tr>
      <w:tr w:rsidR="00C56684" w:rsidRPr="00D81219" w14:paraId="70B96B80" w14:textId="77777777" w:rsidTr="00C56684">
        <w:trPr>
          <w:trHeight w:val="177"/>
        </w:trPr>
        <w:tc>
          <w:tcPr>
            <w:tcW w:w="0" w:type="auto"/>
          </w:tcPr>
          <w:p w14:paraId="56043B2A" w14:textId="1F35963D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B5E91FF" w14:textId="71B7D215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7613D85F" w14:textId="2F111DD4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publisher object with given ID</w:t>
            </w:r>
          </w:p>
        </w:tc>
        <w:tc>
          <w:tcPr>
            <w:tcW w:w="1232" w:type="dxa"/>
          </w:tcPr>
          <w:p w14:paraId="7260B4B6" w14:textId="3B0BF176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0301A23B" w14:textId="77777777" w:rsidR="00C56684" w:rsidRPr="004C03AB" w:rsidRDefault="00C56684" w:rsidP="00C56684"/>
        </w:tc>
      </w:tr>
      <w:tr w:rsidR="00C56684" w:rsidRPr="00D81219" w14:paraId="6B1F7665" w14:textId="77777777" w:rsidTr="00C56684">
        <w:trPr>
          <w:trHeight w:val="177"/>
        </w:trPr>
        <w:tc>
          <w:tcPr>
            <w:tcW w:w="0" w:type="auto"/>
          </w:tcPr>
          <w:p w14:paraId="6D411E68" w14:textId="4682152D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/publisher/name/{name}</w:t>
            </w:r>
          </w:p>
        </w:tc>
        <w:tc>
          <w:tcPr>
            <w:tcW w:w="1482" w:type="dxa"/>
          </w:tcPr>
          <w:p w14:paraId="76385AA3" w14:textId="2595FE69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6AFA1DEB" w14:textId="68C9E23B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publisher object with given name</w:t>
            </w:r>
          </w:p>
        </w:tc>
        <w:tc>
          <w:tcPr>
            <w:tcW w:w="1232" w:type="dxa"/>
          </w:tcPr>
          <w:p w14:paraId="185AA035" w14:textId="727C8F64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67C0D104" w14:textId="77777777" w:rsidR="00C56684" w:rsidRPr="004C03AB" w:rsidRDefault="00C56684" w:rsidP="00C56684"/>
        </w:tc>
      </w:tr>
      <w:tr w:rsidR="00C56684" w:rsidRPr="00D81219" w14:paraId="2413E6EF" w14:textId="77777777" w:rsidTr="00C56684">
        <w:trPr>
          <w:trHeight w:val="177"/>
        </w:trPr>
        <w:tc>
          <w:tcPr>
            <w:tcW w:w="0" w:type="auto"/>
          </w:tcPr>
          <w:p w14:paraId="00FC6D85" w14:textId="670BA64D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/publisher/city/{city}</w:t>
            </w:r>
          </w:p>
        </w:tc>
        <w:tc>
          <w:tcPr>
            <w:tcW w:w="1482" w:type="dxa"/>
          </w:tcPr>
          <w:p w14:paraId="6F02304D" w14:textId="72A408C1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4203E186" w14:textId="06C26CD1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all publishers in a city</w:t>
            </w:r>
          </w:p>
        </w:tc>
        <w:tc>
          <w:tcPr>
            <w:tcW w:w="1232" w:type="dxa"/>
          </w:tcPr>
          <w:p w14:paraId="29EFB81C" w14:textId="6F20282B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{Publisher}</w:t>
            </w:r>
          </w:p>
        </w:tc>
        <w:tc>
          <w:tcPr>
            <w:tcW w:w="1805" w:type="dxa"/>
          </w:tcPr>
          <w:p w14:paraId="6C76C942" w14:textId="77777777" w:rsidR="00C56684" w:rsidRPr="004C03AB" w:rsidRDefault="00C56684" w:rsidP="00C56684"/>
        </w:tc>
      </w:tr>
      <w:tr w:rsidR="00C56684" w:rsidRPr="00D81219" w14:paraId="52C815AC" w14:textId="77777777" w:rsidTr="00C56684">
        <w:trPr>
          <w:trHeight w:val="177"/>
        </w:trPr>
        <w:tc>
          <w:tcPr>
            <w:tcW w:w="0" w:type="auto"/>
          </w:tcPr>
          <w:p w14:paraId="0AD6E5D7" w14:textId="5F1B8AB1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/publisher/state/{state}</w:t>
            </w:r>
          </w:p>
        </w:tc>
        <w:tc>
          <w:tcPr>
            <w:tcW w:w="1482" w:type="dxa"/>
          </w:tcPr>
          <w:p w14:paraId="713C1EE7" w14:textId="6CB3CF0E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2A7A6DCB" w14:textId="5275C17E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Get all publishers with given state name</w:t>
            </w:r>
          </w:p>
        </w:tc>
        <w:tc>
          <w:tcPr>
            <w:tcW w:w="1232" w:type="dxa"/>
          </w:tcPr>
          <w:p w14:paraId="35D2D18C" w14:textId="6A59D295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{Publisher}</w:t>
            </w:r>
          </w:p>
        </w:tc>
        <w:tc>
          <w:tcPr>
            <w:tcW w:w="1805" w:type="dxa"/>
          </w:tcPr>
          <w:p w14:paraId="73BDC8AA" w14:textId="77777777" w:rsidR="00C56684" w:rsidRPr="004C03AB" w:rsidRDefault="00C56684" w:rsidP="00C56684"/>
        </w:tc>
      </w:tr>
      <w:tr w:rsidR="00C56684" w:rsidRPr="00D81219" w14:paraId="3175F694" w14:textId="77777777" w:rsidTr="00C56684">
        <w:trPr>
          <w:trHeight w:val="177"/>
        </w:trPr>
        <w:tc>
          <w:tcPr>
            <w:tcW w:w="0" w:type="auto"/>
          </w:tcPr>
          <w:p w14:paraId="2155F0B4" w14:textId="60A6D914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/publisher/update/name/{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8FFDEA9" w14:textId="05C8B52D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0B0DFF38" w14:textId="6EBE71D8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Update the publisher’s name with given id</w:t>
            </w:r>
          </w:p>
        </w:tc>
        <w:tc>
          <w:tcPr>
            <w:tcW w:w="1232" w:type="dxa"/>
          </w:tcPr>
          <w:p w14:paraId="3304CAB5" w14:textId="74DCA655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59E1408B" w14:textId="77777777" w:rsidR="00C56684" w:rsidRPr="004C03AB" w:rsidRDefault="00C56684" w:rsidP="00C56684"/>
        </w:tc>
      </w:tr>
      <w:tr w:rsidR="00C56684" w:rsidRPr="00D81219" w14:paraId="7C99E89C" w14:textId="77777777" w:rsidTr="00C56684">
        <w:trPr>
          <w:trHeight w:val="177"/>
        </w:trPr>
        <w:tc>
          <w:tcPr>
            <w:tcW w:w="0" w:type="auto"/>
          </w:tcPr>
          <w:p w14:paraId="55C62ED2" w14:textId="3866AD37" w:rsidR="00C56684" w:rsidRDefault="00C56684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/publisher/update/city/{</w:t>
            </w:r>
            <w:proofErr w:type="spellStart"/>
            <w:r>
              <w:rPr>
                <w:b/>
              </w:rPr>
              <w:t>publisherId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EFF1FE2" w14:textId="6A6E548B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0C76E2AB" w14:textId="4AFD492D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Update the publisher’s city with given id</w:t>
            </w:r>
          </w:p>
        </w:tc>
        <w:tc>
          <w:tcPr>
            <w:tcW w:w="1232" w:type="dxa"/>
          </w:tcPr>
          <w:p w14:paraId="47E26B20" w14:textId="279EB819" w:rsidR="00C56684" w:rsidRDefault="00C56684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54347C85" w14:textId="77777777" w:rsidR="00C56684" w:rsidRPr="004C03AB" w:rsidRDefault="00C56684" w:rsidP="00C56684"/>
        </w:tc>
      </w:tr>
      <w:tr w:rsidR="00C56684" w:rsidRPr="00D81219" w14:paraId="331E2639" w14:textId="77777777" w:rsidTr="00C56684">
        <w:trPr>
          <w:trHeight w:val="177"/>
        </w:trPr>
        <w:tc>
          <w:tcPr>
            <w:tcW w:w="0" w:type="auto"/>
          </w:tcPr>
          <w:p w14:paraId="284ACFD3" w14:textId="557BF6A6" w:rsidR="00C56684" w:rsidRDefault="00864A79" w:rsidP="00C56684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/publisher/update/state/{</w:t>
            </w:r>
            <w:proofErr w:type="spellStart"/>
            <w:r w:rsidR="00EF702B">
              <w:rPr>
                <w:b/>
              </w:rPr>
              <w:t>publisherId</w:t>
            </w:r>
            <w:proofErr w:type="spellEnd"/>
            <w:r w:rsidR="00B279DE">
              <w:rPr>
                <w:b/>
              </w:rPr>
              <w:t>}</w:t>
            </w:r>
          </w:p>
        </w:tc>
        <w:tc>
          <w:tcPr>
            <w:tcW w:w="1482" w:type="dxa"/>
          </w:tcPr>
          <w:p w14:paraId="591399F5" w14:textId="553D42C8" w:rsidR="00C56684" w:rsidRDefault="00B279DE" w:rsidP="00C56684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600630B5" w14:textId="526A4C82" w:rsidR="00C56684" w:rsidRDefault="00B279DE" w:rsidP="00C56684">
            <w:pPr>
              <w:rPr>
                <w:bCs/>
              </w:rPr>
            </w:pPr>
            <w:r>
              <w:rPr>
                <w:bCs/>
              </w:rPr>
              <w:t>Update the publisher’s state with given state</w:t>
            </w:r>
          </w:p>
        </w:tc>
        <w:tc>
          <w:tcPr>
            <w:tcW w:w="1232" w:type="dxa"/>
          </w:tcPr>
          <w:p w14:paraId="68876E63" w14:textId="1A681A13" w:rsidR="00C56684" w:rsidRDefault="00B279DE" w:rsidP="00C56684">
            <w:pPr>
              <w:rPr>
                <w:bCs/>
              </w:rPr>
            </w:pPr>
            <w:r>
              <w:rPr>
                <w:bCs/>
              </w:rPr>
              <w:t>Publisher</w:t>
            </w:r>
          </w:p>
        </w:tc>
        <w:tc>
          <w:tcPr>
            <w:tcW w:w="1805" w:type="dxa"/>
          </w:tcPr>
          <w:p w14:paraId="2EA2B59D" w14:textId="77777777" w:rsidR="00C56684" w:rsidRPr="004C03AB" w:rsidRDefault="00C56684" w:rsidP="00C56684"/>
        </w:tc>
      </w:tr>
    </w:tbl>
    <w:p w14:paraId="3160FDC2" w14:textId="77777777" w:rsidR="00F82A50" w:rsidRDefault="00F82A50" w:rsidP="009D70BA"/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1D5C7D" w14:paraId="13ECB399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3D9AC3F8" w14:textId="77777777" w:rsidR="001D5C7D" w:rsidRPr="00705F7D" w:rsidRDefault="001D5C7D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755CE139" w14:textId="77777777" w:rsidR="001D5C7D" w:rsidRPr="00705F7D" w:rsidRDefault="001D5C7D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073949A3" w14:textId="77777777" w:rsidR="001D5C7D" w:rsidRDefault="001D5C7D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3BCAA47E" w14:textId="77777777" w:rsidR="001D5C7D" w:rsidRDefault="001D5C7D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68154B0A" w14:textId="77777777" w:rsidR="001D5C7D" w:rsidRDefault="001D5C7D" w:rsidP="008B6F4C">
            <w:r>
              <w:t>Error Response</w:t>
            </w:r>
          </w:p>
        </w:tc>
      </w:tr>
      <w:tr w:rsidR="001D5C7D" w:rsidRPr="00D81219" w14:paraId="0B51442F" w14:textId="77777777" w:rsidTr="008B6F4C">
        <w:trPr>
          <w:trHeight w:val="177"/>
        </w:trPr>
        <w:tc>
          <w:tcPr>
            <w:tcW w:w="0" w:type="auto"/>
          </w:tcPr>
          <w:p w14:paraId="7AB2BCCF" w14:textId="4C4EEB2D" w:rsidR="001D5C7D" w:rsidRDefault="001D5C7D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F54A1F">
              <w:rPr>
                <w:b/>
              </w:rPr>
              <w:t>state/post</w:t>
            </w:r>
          </w:p>
        </w:tc>
        <w:tc>
          <w:tcPr>
            <w:tcW w:w="1482" w:type="dxa"/>
          </w:tcPr>
          <w:p w14:paraId="3602554C" w14:textId="77777777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128F2771" w14:textId="3507AB9F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F54A1F">
              <w:rPr>
                <w:bCs/>
              </w:rPr>
              <w:t>state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18E8E3EF" w14:textId="6E25A26D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F54A1F">
              <w:rPr>
                <w:bCs/>
                <w:i/>
                <w:iCs/>
              </w:rPr>
              <w:t>State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397CFF0C" w14:textId="77777777" w:rsidR="001D5C7D" w:rsidRPr="004C03AB" w:rsidRDefault="001D5C7D" w:rsidP="008B6F4C"/>
        </w:tc>
      </w:tr>
      <w:tr w:rsidR="001D5C7D" w:rsidRPr="00D81219" w14:paraId="35969DA4" w14:textId="77777777" w:rsidTr="008B6F4C">
        <w:trPr>
          <w:trHeight w:val="177"/>
        </w:trPr>
        <w:tc>
          <w:tcPr>
            <w:tcW w:w="0" w:type="auto"/>
          </w:tcPr>
          <w:p w14:paraId="47B163DD" w14:textId="51D3AA6C" w:rsidR="001D5C7D" w:rsidRPr="00332504" w:rsidRDefault="001D5C7D" w:rsidP="008B6F4C">
            <w:pPr>
              <w:rPr>
                <w:b/>
              </w:rPr>
            </w:pPr>
            <w:r w:rsidRPr="00332504">
              <w:rPr>
                <w:b/>
              </w:rPr>
              <w:t>/</w:t>
            </w:r>
            <w:proofErr w:type="spellStart"/>
            <w:r w:rsidRPr="00332504">
              <w:rPr>
                <w:b/>
              </w:rPr>
              <w:t>api</w:t>
            </w:r>
            <w:proofErr w:type="spellEnd"/>
            <w:r w:rsidRPr="00332504">
              <w:rPr>
                <w:b/>
              </w:rPr>
              <w:t>/</w:t>
            </w:r>
            <w:r w:rsidR="00F54A1F">
              <w:rPr>
                <w:b/>
              </w:rPr>
              <w:t>states</w:t>
            </w:r>
          </w:p>
        </w:tc>
        <w:tc>
          <w:tcPr>
            <w:tcW w:w="1482" w:type="dxa"/>
          </w:tcPr>
          <w:p w14:paraId="7B50F63D" w14:textId="77777777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6C038402" w14:textId="517E6B5A" w:rsidR="001D5C7D" w:rsidRDefault="001D5C7D" w:rsidP="008B6F4C">
            <w:pPr>
              <w:rPr>
                <w:bCs/>
              </w:rPr>
            </w:pPr>
            <w:r>
              <w:rPr>
                <w:bCs/>
              </w:rPr>
              <w:t xml:space="preserve">Get all </w:t>
            </w:r>
            <w:r w:rsidR="00F54A1F">
              <w:rPr>
                <w:bCs/>
              </w:rPr>
              <w:t>states</w:t>
            </w:r>
          </w:p>
        </w:tc>
        <w:tc>
          <w:tcPr>
            <w:tcW w:w="1232" w:type="dxa"/>
          </w:tcPr>
          <w:p w14:paraId="5DEC38AF" w14:textId="2618E497" w:rsidR="001D5C7D" w:rsidRDefault="00F54A1F" w:rsidP="008B6F4C">
            <w:pPr>
              <w:rPr>
                <w:bCs/>
              </w:rPr>
            </w:pPr>
            <w:r>
              <w:rPr>
                <w:bCs/>
              </w:rPr>
              <w:t>{State}</w:t>
            </w:r>
          </w:p>
        </w:tc>
        <w:tc>
          <w:tcPr>
            <w:tcW w:w="1805" w:type="dxa"/>
          </w:tcPr>
          <w:p w14:paraId="4A478A6F" w14:textId="77777777" w:rsidR="001D5C7D" w:rsidRPr="004C03AB" w:rsidRDefault="001D5C7D" w:rsidP="008B6F4C"/>
        </w:tc>
      </w:tr>
      <w:tr w:rsidR="00F54A1F" w:rsidRPr="00D81219" w14:paraId="7AE04D5D" w14:textId="77777777" w:rsidTr="008B6F4C">
        <w:trPr>
          <w:trHeight w:val="177"/>
        </w:trPr>
        <w:tc>
          <w:tcPr>
            <w:tcW w:w="0" w:type="auto"/>
          </w:tcPr>
          <w:p w14:paraId="2F3ADF57" w14:textId="7CA82E8E" w:rsidR="00F54A1F" w:rsidRPr="00332504" w:rsidRDefault="00F54A1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/state/{</w:t>
            </w:r>
            <w:proofErr w:type="spellStart"/>
            <w:r>
              <w:rPr>
                <w:b/>
              </w:rPr>
              <w:t>stateId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0096C7E1" w14:textId="4BE78533" w:rsidR="00F54A1F" w:rsidRDefault="00F54A1F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337EA9DA" w14:textId="01DE9E5F" w:rsidR="00F54A1F" w:rsidRDefault="00F54A1F" w:rsidP="008B6F4C">
            <w:pPr>
              <w:rPr>
                <w:bCs/>
              </w:rPr>
            </w:pPr>
            <w:r>
              <w:rPr>
                <w:bCs/>
              </w:rPr>
              <w:t>Get state with given state ID</w:t>
            </w:r>
          </w:p>
        </w:tc>
        <w:tc>
          <w:tcPr>
            <w:tcW w:w="1232" w:type="dxa"/>
          </w:tcPr>
          <w:p w14:paraId="1D46E2FF" w14:textId="2BBD745E" w:rsidR="00F54A1F" w:rsidRDefault="00F54A1F" w:rsidP="008B6F4C">
            <w:pPr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805" w:type="dxa"/>
          </w:tcPr>
          <w:p w14:paraId="437F0499" w14:textId="77777777" w:rsidR="00F54A1F" w:rsidRPr="004C03AB" w:rsidRDefault="00F54A1F" w:rsidP="008B6F4C"/>
        </w:tc>
      </w:tr>
      <w:tr w:rsidR="00F54A1F" w:rsidRPr="00D81219" w14:paraId="53863D4A" w14:textId="77777777" w:rsidTr="008B6F4C">
        <w:trPr>
          <w:trHeight w:val="177"/>
        </w:trPr>
        <w:tc>
          <w:tcPr>
            <w:tcW w:w="0" w:type="auto"/>
          </w:tcPr>
          <w:p w14:paraId="0AC45441" w14:textId="7CCBA3FE" w:rsidR="00F54A1F" w:rsidRDefault="00F54A1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/state/</w:t>
            </w:r>
            <w:r w:rsidR="00EF702B">
              <w:rPr>
                <w:b/>
              </w:rPr>
              <w:t>update/name/{</w:t>
            </w:r>
            <w:proofErr w:type="spellStart"/>
            <w:r w:rsidR="00EF702B">
              <w:rPr>
                <w:b/>
              </w:rPr>
              <w:t>stateId</w:t>
            </w:r>
            <w:proofErr w:type="spellEnd"/>
            <w:r w:rsidR="00EF702B">
              <w:rPr>
                <w:b/>
              </w:rPr>
              <w:t>}</w:t>
            </w:r>
          </w:p>
        </w:tc>
        <w:tc>
          <w:tcPr>
            <w:tcW w:w="1482" w:type="dxa"/>
          </w:tcPr>
          <w:p w14:paraId="28E0EAE7" w14:textId="310F27BD" w:rsidR="00F54A1F" w:rsidRDefault="00AD100D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57A0569D" w14:textId="1B90EEF7" w:rsidR="00F54A1F" w:rsidRDefault="00AD100D" w:rsidP="008B6F4C">
            <w:pPr>
              <w:rPr>
                <w:bCs/>
              </w:rPr>
            </w:pPr>
            <w:r>
              <w:rPr>
                <w:bCs/>
              </w:rPr>
              <w:t xml:space="preserve">Update state’s name </w:t>
            </w:r>
            <w:r w:rsidR="001F49F5">
              <w:rPr>
                <w:bCs/>
              </w:rPr>
              <w:t>with given state ID</w:t>
            </w:r>
          </w:p>
        </w:tc>
        <w:tc>
          <w:tcPr>
            <w:tcW w:w="1232" w:type="dxa"/>
          </w:tcPr>
          <w:p w14:paraId="3D27B5CD" w14:textId="10A5C2E3" w:rsidR="00F54A1F" w:rsidRDefault="001F49F5" w:rsidP="008B6F4C">
            <w:pPr>
              <w:rPr>
                <w:bCs/>
              </w:rPr>
            </w:pPr>
            <w:r>
              <w:rPr>
                <w:bCs/>
              </w:rPr>
              <w:t>State</w:t>
            </w:r>
          </w:p>
        </w:tc>
        <w:tc>
          <w:tcPr>
            <w:tcW w:w="1805" w:type="dxa"/>
          </w:tcPr>
          <w:p w14:paraId="37766179" w14:textId="77777777" w:rsidR="00F54A1F" w:rsidRPr="004C03AB" w:rsidRDefault="00F54A1F" w:rsidP="008B6F4C"/>
        </w:tc>
      </w:tr>
    </w:tbl>
    <w:p w14:paraId="6E6541D0" w14:textId="77777777" w:rsidR="001D5C7D" w:rsidRDefault="001D5C7D" w:rsidP="009D70BA"/>
    <w:p w14:paraId="3F862FA2" w14:textId="19DE3E7C" w:rsidR="00477AC1" w:rsidRDefault="00477AC1">
      <w:r>
        <w:br w:type="page"/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477AC1" w14:paraId="7C102638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3F1F601A" w14:textId="77777777" w:rsidR="00477AC1" w:rsidRPr="00705F7D" w:rsidRDefault="00477AC1" w:rsidP="008B6F4C">
            <w:r>
              <w:lastRenderedPageBreak/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31B6A355" w14:textId="77777777" w:rsidR="00477AC1" w:rsidRPr="00705F7D" w:rsidRDefault="00477AC1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46A4BE35" w14:textId="77777777" w:rsidR="00477AC1" w:rsidRDefault="00477AC1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3921D849" w14:textId="77777777" w:rsidR="00477AC1" w:rsidRDefault="00477AC1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62734AF9" w14:textId="77777777" w:rsidR="00477AC1" w:rsidRDefault="00477AC1" w:rsidP="008B6F4C">
            <w:r>
              <w:t>Error Response</w:t>
            </w:r>
          </w:p>
        </w:tc>
      </w:tr>
      <w:tr w:rsidR="00477AC1" w:rsidRPr="00D81219" w14:paraId="20EC90FC" w14:textId="77777777" w:rsidTr="008B6F4C">
        <w:trPr>
          <w:trHeight w:val="177"/>
        </w:trPr>
        <w:tc>
          <w:tcPr>
            <w:tcW w:w="0" w:type="auto"/>
          </w:tcPr>
          <w:p w14:paraId="1297248A" w14:textId="21A72DF0" w:rsidR="00477AC1" w:rsidRDefault="00477AC1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</w:t>
            </w:r>
            <w:r w:rsidR="009A0E6B">
              <w:rPr>
                <w:b/>
              </w:rPr>
              <w:t>post</w:t>
            </w:r>
          </w:p>
        </w:tc>
        <w:tc>
          <w:tcPr>
            <w:tcW w:w="1482" w:type="dxa"/>
          </w:tcPr>
          <w:p w14:paraId="4B616EB7" w14:textId="77777777" w:rsidR="00477AC1" w:rsidRDefault="00477AC1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73E13F3D" w14:textId="0D7B8DD9" w:rsidR="00477AC1" w:rsidRDefault="00477AC1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9A0E6B">
              <w:rPr>
                <w:bCs/>
              </w:rPr>
              <w:t>user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2344026B" w14:textId="59102CC7" w:rsidR="00477AC1" w:rsidRDefault="00477AC1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9A0E6B" w:rsidRPr="000703AA">
              <w:rPr>
                <w:bCs/>
                <w:i/>
                <w:iCs/>
              </w:rPr>
              <w:t>User</w:t>
            </w:r>
            <w:r w:rsidR="009A0E6B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031D9512" w14:textId="77777777" w:rsidR="00477AC1" w:rsidRPr="004C03AB" w:rsidRDefault="00477AC1" w:rsidP="008B6F4C"/>
        </w:tc>
      </w:tr>
      <w:tr w:rsidR="000C76FA" w:rsidRPr="00D81219" w14:paraId="6A6F89A5" w14:textId="77777777" w:rsidTr="008B6F4C">
        <w:trPr>
          <w:trHeight w:val="177"/>
        </w:trPr>
        <w:tc>
          <w:tcPr>
            <w:tcW w:w="0" w:type="auto"/>
          </w:tcPr>
          <w:p w14:paraId="38F05A5A" w14:textId="128057A4" w:rsidR="000C76FA" w:rsidRDefault="000C76F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/user/{</w:t>
            </w:r>
            <w:proofErr w:type="spellStart"/>
            <w:r>
              <w:rPr>
                <w:b/>
              </w:rPr>
              <w:t>use</w:t>
            </w:r>
            <w:r w:rsidR="00597E33">
              <w:rPr>
                <w:b/>
              </w:rPr>
              <w:t>r</w:t>
            </w:r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77C6FAF8" w14:textId="04C29F52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2796F8DA" w14:textId="62839BC8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Get user with given id</w:t>
            </w:r>
          </w:p>
        </w:tc>
        <w:tc>
          <w:tcPr>
            <w:tcW w:w="1232" w:type="dxa"/>
          </w:tcPr>
          <w:p w14:paraId="65D5874E" w14:textId="787028AF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4BB49972" w14:textId="77777777" w:rsidR="000C76FA" w:rsidRPr="004C03AB" w:rsidRDefault="000C76FA" w:rsidP="008B6F4C"/>
        </w:tc>
      </w:tr>
      <w:tr w:rsidR="000C76FA" w:rsidRPr="00D81219" w14:paraId="2658D995" w14:textId="77777777" w:rsidTr="008B6F4C">
        <w:trPr>
          <w:trHeight w:val="177"/>
        </w:trPr>
        <w:tc>
          <w:tcPr>
            <w:tcW w:w="0" w:type="auto"/>
          </w:tcPr>
          <w:p w14:paraId="210701E3" w14:textId="67A43E54" w:rsidR="000C76FA" w:rsidRDefault="000C76F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/user/update/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24E02C52" w14:textId="7BD39ECF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47110ADF" w14:textId="4A0B0B8B" w:rsidR="000C76FA" w:rsidRDefault="000C76FA" w:rsidP="008B6F4C">
            <w:pPr>
              <w:rPr>
                <w:bCs/>
              </w:rPr>
            </w:pPr>
            <w:r>
              <w:rPr>
                <w:bCs/>
              </w:rPr>
              <w:t xml:space="preserve">Update first name with given </w:t>
            </w:r>
            <w:r w:rsidR="00616FB6">
              <w:rPr>
                <w:bCs/>
              </w:rPr>
              <w:t>Id</w:t>
            </w:r>
          </w:p>
        </w:tc>
        <w:tc>
          <w:tcPr>
            <w:tcW w:w="1232" w:type="dxa"/>
          </w:tcPr>
          <w:p w14:paraId="73DAF8FB" w14:textId="11516274" w:rsidR="000C76FA" w:rsidRDefault="00616FB6" w:rsidP="008B6F4C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328EAB92" w14:textId="77777777" w:rsidR="000C76FA" w:rsidRPr="004C03AB" w:rsidRDefault="000C76FA" w:rsidP="008B6F4C"/>
        </w:tc>
      </w:tr>
      <w:tr w:rsidR="00616FB6" w:rsidRPr="00D81219" w14:paraId="644BB283" w14:textId="77777777" w:rsidTr="008B6F4C">
        <w:trPr>
          <w:trHeight w:val="177"/>
        </w:trPr>
        <w:tc>
          <w:tcPr>
            <w:tcW w:w="0" w:type="auto"/>
          </w:tcPr>
          <w:p w14:paraId="69076B9B" w14:textId="2F0A6DEA" w:rsidR="00616FB6" w:rsidRDefault="00616FB6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/user/update/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5CB80EB8" w14:textId="26B5646A" w:rsidR="00616FB6" w:rsidRDefault="00616FB6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1C199AE3" w14:textId="5C77B177" w:rsidR="00616FB6" w:rsidRDefault="00616FB6" w:rsidP="008B6F4C">
            <w:pPr>
              <w:rPr>
                <w:bCs/>
              </w:rPr>
            </w:pPr>
            <w:r>
              <w:rPr>
                <w:bCs/>
              </w:rPr>
              <w:t>Update</w:t>
            </w:r>
            <w:r w:rsidR="00FC1830">
              <w:rPr>
                <w:bCs/>
              </w:rPr>
              <w:t xml:space="preserve"> last name with given Id</w:t>
            </w:r>
          </w:p>
        </w:tc>
        <w:tc>
          <w:tcPr>
            <w:tcW w:w="1232" w:type="dxa"/>
          </w:tcPr>
          <w:p w14:paraId="1D57BB7A" w14:textId="7EFE0BAC" w:rsidR="00616FB6" w:rsidRDefault="00FC1830" w:rsidP="008B6F4C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49BFF5F6" w14:textId="77777777" w:rsidR="00616FB6" w:rsidRPr="004C03AB" w:rsidRDefault="00616FB6" w:rsidP="008B6F4C"/>
        </w:tc>
      </w:tr>
      <w:tr w:rsidR="00FC1830" w:rsidRPr="00D81219" w14:paraId="6FAA3441" w14:textId="77777777" w:rsidTr="008B6F4C">
        <w:trPr>
          <w:trHeight w:val="177"/>
        </w:trPr>
        <w:tc>
          <w:tcPr>
            <w:tcW w:w="0" w:type="auto"/>
          </w:tcPr>
          <w:p w14:paraId="19BA1B12" w14:textId="3CD489D4" w:rsidR="00FC1830" w:rsidRDefault="00FC1830" w:rsidP="00FC1830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/user/update/</w:t>
            </w:r>
            <w:proofErr w:type="spellStart"/>
            <w:r>
              <w:rPr>
                <w:b/>
              </w:rPr>
              <w:t>phonenumber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13AD3F48" w14:textId="7ACC28D1" w:rsidR="00FC1830" w:rsidRDefault="00FC1830" w:rsidP="00FC1830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78617A67" w14:textId="3F66A9D0" w:rsidR="00FC1830" w:rsidRDefault="00FC1830" w:rsidP="00FC1830">
            <w:pPr>
              <w:rPr>
                <w:bCs/>
              </w:rPr>
            </w:pPr>
            <w:r>
              <w:rPr>
                <w:bCs/>
              </w:rPr>
              <w:t>Update phone number with given Id</w:t>
            </w:r>
          </w:p>
        </w:tc>
        <w:tc>
          <w:tcPr>
            <w:tcW w:w="1232" w:type="dxa"/>
          </w:tcPr>
          <w:p w14:paraId="4EA1CC09" w14:textId="0B50288C" w:rsidR="00FC1830" w:rsidRDefault="00FC1830" w:rsidP="00FC1830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805" w:type="dxa"/>
          </w:tcPr>
          <w:p w14:paraId="301D509C" w14:textId="77777777" w:rsidR="00FC1830" w:rsidRPr="004C03AB" w:rsidRDefault="00FC1830" w:rsidP="00FC1830"/>
        </w:tc>
      </w:tr>
    </w:tbl>
    <w:p w14:paraId="7D67046B" w14:textId="77777777" w:rsidR="000C76FA" w:rsidRDefault="000C76FA" w:rsidP="009D70BA"/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890"/>
        <w:gridCol w:w="1482"/>
        <w:gridCol w:w="1874"/>
        <w:gridCol w:w="1232"/>
        <w:gridCol w:w="1805"/>
      </w:tblGrid>
      <w:tr w:rsidR="00AE48F7" w14:paraId="04712821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3E9E277B" w14:textId="77777777" w:rsidR="00AE48F7" w:rsidRPr="00705F7D" w:rsidRDefault="00AE48F7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545D7E16" w14:textId="77777777" w:rsidR="00AE48F7" w:rsidRPr="00705F7D" w:rsidRDefault="00AE48F7" w:rsidP="008B6F4C">
            <w:r>
              <w:t>HTTP Verb/Method</w:t>
            </w:r>
          </w:p>
        </w:tc>
        <w:tc>
          <w:tcPr>
            <w:tcW w:w="1874" w:type="dxa"/>
            <w:shd w:val="clear" w:color="auto" w:fill="2F5496" w:themeFill="accent1" w:themeFillShade="BF"/>
          </w:tcPr>
          <w:p w14:paraId="21BAFB1E" w14:textId="77777777" w:rsidR="00AE48F7" w:rsidRDefault="00AE48F7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1D4081AC" w14:textId="77777777" w:rsidR="00AE48F7" w:rsidRDefault="00AE48F7" w:rsidP="008B6F4C">
            <w:r>
              <w:t>Success Response</w:t>
            </w:r>
          </w:p>
        </w:tc>
        <w:tc>
          <w:tcPr>
            <w:tcW w:w="1805" w:type="dxa"/>
            <w:shd w:val="clear" w:color="auto" w:fill="2F5496" w:themeFill="accent1" w:themeFillShade="BF"/>
          </w:tcPr>
          <w:p w14:paraId="4EBB59CF" w14:textId="77777777" w:rsidR="00AE48F7" w:rsidRDefault="00AE48F7" w:rsidP="008B6F4C">
            <w:r>
              <w:t>Error Response</w:t>
            </w:r>
          </w:p>
        </w:tc>
      </w:tr>
      <w:tr w:rsidR="00AE48F7" w:rsidRPr="00D81219" w14:paraId="12BE4E8F" w14:textId="77777777" w:rsidTr="008B6F4C">
        <w:trPr>
          <w:trHeight w:val="177"/>
        </w:trPr>
        <w:tc>
          <w:tcPr>
            <w:tcW w:w="0" w:type="auto"/>
          </w:tcPr>
          <w:p w14:paraId="041D29DF" w14:textId="7C9B8F83" w:rsidR="00AE48F7" w:rsidRDefault="00AE48F7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904C74">
              <w:rPr>
                <w:b/>
              </w:rPr>
              <w:t>reviewer/post</w:t>
            </w:r>
          </w:p>
        </w:tc>
        <w:tc>
          <w:tcPr>
            <w:tcW w:w="1482" w:type="dxa"/>
          </w:tcPr>
          <w:p w14:paraId="6DDC061C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74" w:type="dxa"/>
          </w:tcPr>
          <w:p w14:paraId="2CE33F8F" w14:textId="73E693B1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904C74">
              <w:rPr>
                <w:bCs/>
              </w:rPr>
              <w:t xml:space="preserve">reviewer </w:t>
            </w:r>
            <w:r>
              <w:rPr>
                <w:bCs/>
              </w:rPr>
              <w:t>object</w:t>
            </w:r>
          </w:p>
        </w:tc>
        <w:tc>
          <w:tcPr>
            <w:tcW w:w="1232" w:type="dxa"/>
          </w:tcPr>
          <w:p w14:paraId="250A0D45" w14:textId="6A0CC314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904C74">
              <w:rPr>
                <w:bCs/>
              </w:rPr>
              <w:t>reviewer</w:t>
            </w:r>
            <w:r>
              <w:rPr>
                <w:bCs/>
                <w:i/>
                <w:iCs/>
              </w:rPr>
              <w:t xml:space="preserve"> 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805" w:type="dxa"/>
          </w:tcPr>
          <w:p w14:paraId="0DABCC03" w14:textId="77777777" w:rsidR="00AE48F7" w:rsidRPr="004C03AB" w:rsidRDefault="00AE48F7" w:rsidP="008B6F4C"/>
        </w:tc>
      </w:tr>
      <w:tr w:rsidR="00AE48F7" w:rsidRPr="00D81219" w14:paraId="24CA711F" w14:textId="77777777" w:rsidTr="008B6F4C">
        <w:trPr>
          <w:trHeight w:val="177"/>
        </w:trPr>
        <w:tc>
          <w:tcPr>
            <w:tcW w:w="0" w:type="auto"/>
          </w:tcPr>
          <w:p w14:paraId="29D871A8" w14:textId="6D069851" w:rsidR="00AE48F7" w:rsidRDefault="00904C74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/reviewer/{</w:t>
            </w:r>
            <w:proofErr w:type="spellStart"/>
            <w:r>
              <w:rPr>
                <w:b/>
              </w:rPr>
              <w:t>reviewer</w:t>
            </w:r>
            <w:r w:rsidR="00AE48F7">
              <w:rPr>
                <w:b/>
              </w:rPr>
              <w:t>Id</w:t>
            </w:r>
            <w:proofErr w:type="spellEnd"/>
            <w:r w:rsidR="00AE48F7">
              <w:rPr>
                <w:b/>
              </w:rPr>
              <w:t>}</w:t>
            </w:r>
          </w:p>
        </w:tc>
        <w:tc>
          <w:tcPr>
            <w:tcW w:w="1482" w:type="dxa"/>
          </w:tcPr>
          <w:p w14:paraId="6F8D0C3A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74" w:type="dxa"/>
          </w:tcPr>
          <w:p w14:paraId="111AF0E1" w14:textId="7633A701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904C74">
              <w:rPr>
                <w:bCs/>
              </w:rPr>
              <w:t>reviewer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5197991E" w14:textId="74E726AF" w:rsidR="00AE48F7" w:rsidRDefault="00904C74" w:rsidP="008B6F4C">
            <w:pPr>
              <w:rPr>
                <w:bCs/>
              </w:rPr>
            </w:pPr>
            <w:r>
              <w:rPr>
                <w:bCs/>
              </w:rPr>
              <w:t>Reviewer</w:t>
            </w:r>
          </w:p>
        </w:tc>
        <w:tc>
          <w:tcPr>
            <w:tcW w:w="1805" w:type="dxa"/>
          </w:tcPr>
          <w:p w14:paraId="3FD9E246" w14:textId="77777777" w:rsidR="00AE48F7" w:rsidRPr="004C03AB" w:rsidRDefault="00AE48F7" w:rsidP="008B6F4C"/>
        </w:tc>
      </w:tr>
      <w:tr w:rsidR="00AE48F7" w:rsidRPr="00D81219" w14:paraId="1E4FA7AD" w14:textId="77777777" w:rsidTr="008B6F4C">
        <w:trPr>
          <w:trHeight w:val="177"/>
        </w:trPr>
        <w:tc>
          <w:tcPr>
            <w:tcW w:w="0" w:type="auto"/>
          </w:tcPr>
          <w:p w14:paraId="05627600" w14:textId="2FA6D212" w:rsidR="00AE48F7" w:rsidRDefault="00750B4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/reviewer/</w:t>
            </w:r>
            <w:r w:rsidR="00AE48F7">
              <w:rPr>
                <w:b/>
              </w:rPr>
              <w:t>name/{</w:t>
            </w:r>
            <w:proofErr w:type="spellStart"/>
            <w:r>
              <w:rPr>
                <w:b/>
              </w:rPr>
              <w:t>reviewer</w:t>
            </w:r>
            <w:r w:rsidR="00AE48F7">
              <w:rPr>
                <w:b/>
              </w:rPr>
              <w:t>Id</w:t>
            </w:r>
            <w:proofErr w:type="spellEnd"/>
            <w:r w:rsidR="00AE48F7">
              <w:rPr>
                <w:b/>
              </w:rPr>
              <w:t>}</w:t>
            </w:r>
          </w:p>
        </w:tc>
        <w:tc>
          <w:tcPr>
            <w:tcW w:w="1482" w:type="dxa"/>
          </w:tcPr>
          <w:p w14:paraId="2D559945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47E5B98B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Update first name with given Id</w:t>
            </w:r>
          </w:p>
        </w:tc>
        <w:tc>
          <w:tcPr>
            <w:tcW w:w="1232" w:type="dxa"/>
          </w:tcPr>
          <w:p w14:paraId="530BDC4B" w14:textId="1CBBC969" w:rsidR="00AE48F7" w:rsidRDefault="00750B49" w:rsidP="008B6F4C">
            <w:pPr>
              <w:rPr>
                <w:bCs/>
              </w:rPr>
            </w:pPr>
            <w:r>
              <w:rPr>
                <w:bCs/>
              </w:rPr>
              <w:t>Reviewer</w:t>
            </w:r>
          </w:p>
        </w:tc>
        <w:tc>
          <w:tcPr>
            <w:tcW w:w="1805" w:type="dxa"/>
          </w:tcPr>
          <w:p w14:paraId="090EF813" w14:textId="77777777" w:rsidR="00AE48F7" w:rsidRPr="004C03AB" w:rsidRDefault="00AE48F7" w:rsidP="008B6F4C"/>
        </w:tc>
      </w:tr>
      <w:tr w:rsidR="00AE48F7" w:rsidRPr="00D81219" w14:paraId="22B1A69C" w14:textId="77777777" w:rsidTr="008B6F4C">
        <w:trPr>
          <w:trHeight w:val="177"/>
        </w:trPr>
        <w:tc>
          <w:tcPr>
            <w:tcW w:w="0" w:type="auto"/>
          </w:tcPr>
          <w:p w14:paraId="70E06938" w14:textId="445C3A6F" w:rsidR="00AE48F7" w:rsidRDefault="00750B4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/reviewer/</w:t>
            </w:r>
            <w:proofErr w:type="spellStart"/>
            <w:r>
              <w:rPr>
                <w:b/>
              </w:rPr>
              <w:t>employedby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reviewerId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6C316D39" w14:textId="77777777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74" w:type="dxa"/>
          </w:tcPr>
          <w:p w14:paraId="3F38027E" w14:textId="6AFDDA83" w:rsidR="00AE48F7" w:rsidRDefault="00AE48F7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proofErr w:type="spellStart"/>
            <w:r w:rsidR="00750B49">
              <w:rPr>
                <w:bCs/>
              </w:rPr>
              <w:t>employedby</w:t>
            </w:r>
            <w:proofErr w:type="spellEnd"/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62C46D12" w14:textId="5EAADA62" w:rsidR="00AE48F7" w:rsidRDefault="00750B49" w:rsidP="008B6F4C">
            <w:pPr>
              <w:rPr>
                <w:bCs/>
              </w:rPr>
            </w:pPr>
            <w:r>
              <w:rPr>
                <w:bCs/>
              </w:rPr>
              <w:t>Reviewer</w:t>
            </w:r>
          </w:p>
        </w:tc>
        <w:tc>
          <w:tcPr>
            <w:tcW w:w="1805" w:type="dxa"/>
          </w:tcPr>
          <w:p w14:paraId="24992874" w14:textId="77777777" w:rsidR="00AE48F7" w:rsidRPr="004C03AB" w:rsidRDefault="00AE48F7" w:rsidP="008B6F4C"/>
        </w:tc>
      </w:tr>
    </w:tbl>
    <w:p w14:paraId="3A2F2B55" w14:textId="77777777" w:rsidR="00AE48F7" w:rsidRDefault="00AE48F7" w:rsidP="009D70BA"/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3902"/>
        <w:gridCol w:w="1482"/>
        <w:gridCol w:w="1868"/>
        <w:gridCol w:w="1232"/>
        <w:gridCol w:w="1799"/>
      </w:tblGrid>
      <w:tr w:rsidR="00E53C41" w14:paraId="6357E84B" w14:textId="77777777" w:rsidTr="0050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042064FB" w14:textId="77777777" w:rsidR="00E53C41" w:rsidRPr="00705F7D" w:rsidRDefault="00E53C41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69CEA329" w14:textId="77777777" w:rsidR="00E53C41" w:rsidRPr="00705F7D" w:rsidRDefault="00E53C41" w:rsidP="008B6F4C">
            <w:r>
              <w:t>HTTP Verb/Method</w:t>
            </w:r>
          </w:p>
        </w:tc>
        <w:tc>
          <w:tcPr>
            <w:tcW w:w="1868" w:type="dxa"/>
            <w:shd w:val="clear" w:color="auto" w:fill="2F5496" w:themeFill="accent1" w:themeFillShade="BF"/>
          </w:tcPr>
          <w:p w14:paraId="37563BA7" w14:textId="77777777" w:rsidR="00E53C41" w:rsidRDefault="00E53C41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023B54C2" w14:textId="77777777" w:rsidR="00E53C41" w:rsidRDefault="00E53C41" w:rsidP="008B6F4C">
            <w:r>
              <w:t>Success Response</w:t>
            </w:r>
          </w:p>
        </w:tc>
        <w:tc>
          <w:tcPr>
            <w:tcW w:w="1799" w:type="dxa"/>
            <w:shd w:val="clear" w:color="auto" w:fill="2F5496" w:themeFill="accent1" w:themeFillShade="BF"/>
          </w:tcPr>
          <w:p w14:paraId="392F36D9" w14:textId="77777777" w:rsidR="00E53C41" w:rsidRDefault="00E53C41" w:rsidP="008B6F4C">
            <w:r>
              <w:t>Error Response</w:t>
            </w:r>
          </w:p>
        </w:tc>
      </w:tr>
      <w:tr w:rsidR="005006D5" w:rsidRPr="00D81219" w14:paraId="3EA8874F" w14:textId="77777777" w:rsidTr="005006D5">
        <w:trPr>
          <w:trHeight w:val="177"/>
        </w:trPr>
        <w:tc>
          <w:tcPr>
            <w:tcW w:w="0" w:type="auto"/>
          </w:tcPr>
          <w:p w14:paraId="3E775E56" w14:textId="0474F8E3" w:rsidR="00E53C41" w:rsidRDefault="00E53C41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151BDB">
              <w:rPr>
                <w:b/>
              </w:rPr>
              <w:t>bookreview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482" w:type="dxa"/>
          </w:tcPr>
          <w:p w14:paraId="046AE1F6" w14:textId="77777777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868" w:type="dxa"/>
          </w:tcPr>
          <w:p w14:paraId="136B503E" w14:textId="04281A14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7B61FA">
              <w:rPr>
                <w:bCs/>
              </w:rPr>
              <w:t>book review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16F22501" w14:textId="1DDB7DFA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7B61FA">
              <w:rPr>
                <w:bCs/>
              </w:rPr>
              <w:t xml:space="preserve">Book review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799" w:type="dxa"/>
          </w:tcPr>
          <w:p w14:paraId="62825FF8" w14:textId="77777777" w:rsidR="00E53C41" w:rsidRPr="004C03AB" w:rsidRDefault="00E53C41" w:rsidP="008B6F4C"/>
        </w:tc>
      </w:tr>
      <w:tr w:rsidR="00E53C41" w:rsidRPr="00D81219" w14:paraId="1BC39040" w14:textId="77777777" w:rsidTr="005006D5">
        <w:trPr>
          <w:trHeight w:val="177"/>
        </w:trPr>
        <w:tc>
          <w:tcPr>
            <w:tcW w:w="0" w:type="auto"/>
          </w:tcPr>
          <w:p w14:paraId="625BAFD9" w14:textId="03D69260" w:rsidR="00E53C41" w:rsidRDefault="007B61FA" w:rsidP="008B6F4C">
            <w:pPr>
              <w:rPr>
                <w:b/>
              </w:rPr>
            </w:pPr>
            <w:r>
              <w:rPr>
                <w:b/>
              </w:rPr>
              <w:lastRenderedPageBreak/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bookreview</w:t>
            </w:r>
            <w:proofErr w:type="spellEnd"/>
            <w:r>
              <w:rPr>
                <w:b/>
              </w:rPr>
              <w:t>/</w:t>
            </w:r>
            <w:r w:rsidR="00B05555">
              <w:rPr>
                <w:b/>
              </w:rPr>
              <w:t>{</w:t>
            </w:r>
            <w:proofErr w:type="spellStart"/>
            <w:r w:rsidR="00B05555">
              <w:rPr>
                <w:b/>
              </w:rPr>
              <w:t>isbn</w:t>
            </w:r>
            <w:proofErr w:type="spellEnd"/>
            <w:r w:rsidR="00B05555">
              <w:rPr>
                <w:b/>
              </w:rPr>
              <w:t>}</w:t>
            </w:r>
          </w:p>
        </w:tc>
        <w:tc>
          <w:tcPr>
            <w:tcW w:w="1482" w:type="dxa"/>
          </w:tcPr>
          <w:p w14:paraId="727602FA" w14:textId="77777777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868" w:type="dxa"/>
          </w:tcPr>
          <w:p w14:paraId="345D2748" w14:textId="75C4EEFF" w:rsidR="00E53C41" w:rsidRDefault="00E53C41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B05555">
              <w:rPr>
                <w:bCs/>
              </w:rPr>
              <w:t xml:space="preserve">book </w:t>
            </w:r>
            <w:r>
              <w:rPr>
                <w:bCs/>
              </w:rPr>
              <w:t>review with given id</w:t>
            </w:r>
          </w:p>
        </w:tc>
        <w:tc>
          <w:tcPr>
            <w:tcW w:w="1232" w:type="dxa"/>
          </w:tcPr>
          <w:p w14:paraId="74B8D5BC" w14:textId="27990938" w:rsidR="00E53C41" w:rsidRDefault="00B05555" w:rsidP="008B6F4C">
            <w:pPr>
              <w:rPr>
                <w:bCs/>
              </w:rPr>
            </w:pPr>
            <w:r>
              <w:rPr>
                <w:bCs/>
              </w:rPr>
              <w:t>Book Review</w:t>
            </w:r>
          </w:p>
        </w:tc>
        <w:tc>
          <w:tcPr>
            <w:tcW w:w="1799" w:type="dxa"/>
          </w:tcPr>
          <w:p w14:paraId="71EC92AB" w14:textId="77777777" w:rsidR="00E53C41" w:rsidRPr="004C03AB" w:rsidRDefault="00E53C41" w:rsidP="008B6F4C"/>
        </w:tc>
      </w:tr>
      <w:tr w:rsidR="005006D5" w:rsidRPr="00D81219" w14:paraId="75A22781" w14:textId="77777777" w:rsidTr="005006D5">
        <w:trPr>
          <w:trHeight w:val="177"/>
        </w:trPr>
        <w:tc>
          <w:tcPr>
            <w:tcW w:w="0" w:type="auto"/>
          </w:tcPr>
          <w:p w14:paraId="3881B0E8" w14:textId="5A499A56" w:rsidR="005006D5" w:rsidRDefault="005006D5" w:rsidP="005006D5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bookreview</w:t>
            </w:r>
            <w:proofErr w:type="spellEnd"/>
            <w:r>
              <w:rPr>
                <w:b/>
              </w:rPr>
              <w:t>/update/rating/{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626C7CF6" w14:textId="77777777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68" w:type="dxa"/>
          </w:tcPr>
          <w:p w14:paraId="7702CA8C" w14:textId="51F9C560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Update rating with given Id</w:t>
            </w:r>
          </w:p>
        </w:tc>
        <w:tc>
          <w:tcPr>
            <w:tcW w:w="1232" w:type="dxa"/>
          </w:tcPr>
          <w:p w14:paraId="41214D41" w14:textId="45422AB9" w:rsidR="005006D5" w:rsidRDefault="005006D5" w:rsidP="005006D5">
            <w:pPr>
              <w:rPr>
                <w:bCs/>
              </w:rPr>
            </w:pPr>
            <w:r w:rsidRPr="00C505BF">
              <w:rPr>
                <w:bCs/>
              </w:rPr>
              <w:t>Book Review</w:t>
            </w:r>
          </w:p>
        </w:tc>
        <w:tc>
          <w:tcPr>
            <w:tcW w:w="1799" w:type="dxa"/>
          </w:tcPr>
          <w:p w14:paraId="359D7BC6" w14:textId="77777777" w:rsidR="005006D5" w:rsidRPr="004C03AB" w:rsidRDefault="005006D5" w:rsidP="005006D5"/>
        </w:tc>
      </w:tr>
      <w:tr w:rsidR="005006D5" w:rsidRPr="00D81219" w14:paraId="472B3B84" w14:textId="77777777" w:rsidTr="005006D5">
        <w:trPr>
          <w:trHeight w:val="177"/>
        </w:trPr>
        <w:tc>
          <w:tcPr>
            <w:tcW w:w="0" w:type="auto"/>
          </w:tcPr>
          <w:p w14:paraId="68D27220" w14:textId="2D7BCD18" w:rsidR="005006D5" w:rsidRDefault="005006D5" w:rsidP="005006D5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bookreview</w:t>
            </w:r>
            <w:proofErr w:type="spellEnd"/>
            <w:r>
              <w:rPr>
                <w:b/>
              </w:rPr>
              <w:t>/update/comments/{</w:t>
            </w:r>
            <w:proofErr w:type="spellStart"/>
            <w:r>
              <w:rPr>
                <w:b/>
              </w:rPr>
              <w:t>isbn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82" w:type="dxa"/>
          </w:tcPr>
          <w:p w14:paraId="6C7135FA" w14:textId="77777777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868" w:type="dxa"/>
          </w:tcPr>
          <w:p w14:paraId="4E30976E" w14:textId="770DF789" w:rsidR="005006D5" w:rsidRDefault="005006D5" w:rsidP="005006D5">
            <w:pPr>
              <w:rPr>
                <w:bCs/>
              </w:rPr>
            </w:pPr>
            <w:r>
              <w:rPr>
                <w:bCs/>
              </w:rPr>
              <w:t>Update comments with given Id</w:t>
            </w:r>
          </w:p>
        </w:tc>
        <w:tc>
          <w:tcPr>
            <w:tcW w:w="1232" w:type="dxa"/>
          </w:tcPr>
          <w:p w14:paraId="392E281C" w14:textId="0DF20647" w:rsidR="005006D5" w:rsidRDefault="005006D5" w:rsidP="005006D5">
            <w:pPr>
              <w:rPr>
                <w:bCs/>
              </w:rPr>
            </w:pPr>
            <w:r w:rsidRPr="00C505BF">
              <w:rPr>
                <w:bCs/>
              </w:rPr>
              <w:t>Book Review</w:t>
            </w:r>
          </w:p>
        </w:tc>
        <w:tc>
          <w:tcPr>
            <w:tcW w:w="1799" w:type="dxa"/>
          </w:tcPr>
          <w:p w14:paraId="3AC58926" w14:textId="77777777" w:rsidR="005006D5" w:rsidRPr="004C03AB" w:rsidRDefault="005006D5" w:rsidP="005006D5"/>
        </w:tc>
      </w:tr>
    </w:tbl>
    <w:p w14:paraId="4B292294" w14:textId="55A9ECF0" w:rsidR="00E53C41" w:rsidRDefault="006E4C3A" w:rsidP="006E4C3A">
      <w:pPr>
        <w:tabs>
          <w:tab w:val="left" w:pos="2488"/>
        </w:tabs>
      </w:pPr>
      <w:r>
        <w:tab/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C63B78" w14:paraId="2E758F93" w14:textId="77777777" w:rsidTr="006E0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5DFD780E" w14:textId="77777777" w:rsidR="006E4C3A" w:rsidRPr="00705F7D" w:rsidRDefault="006E4C3A" w:rsidP="008B6F4C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5FF39424" w14:textId="77777777" w:rsidR="006E4C3A" w:rsidRPr="00705F7D" w:rsidRDefault="006E4C3A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1E8707DD" w14:textId="77777777" w:rsidR="006E4C3A" w:rsidRDefault="006E4C3A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3D457A82" w14:textId="77777777" w:rsidR="006E4C3A" w:rsidRDefault="006E4C3A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2D79A32C" w14:textId="77777777" w:rsidR="006E4C3A" w:rsidRDefault="006E4C3A" w:rsidP="008B6F4C">
            <w:r>
              <w:t>Error Response</w:t>
            </w:r>
          </w:p>
        </w:tc>
      </w:tr>
      <w:tr w:rsidR="006E4C3A" w:rsidRPr="00D81219" w14:paraId="21CA00E0" w14:textId="77777777" w:rsidTr="006E05A2">
        <w:trPr>
          <w:trHeight w:val="177"/>
        </w:trPr>
        <w:tc>
          <w:tcPr>
            <w:tcW w:w="4957" w:type="dxa"/>
          </w:tcPr>
          <w:p w14:paraId="6F11C3E8" w14:textId="0566F282" w:rsidR="006E4C3A" w:rsidRDefault="006E4C3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E56D9B">
              <w:rPr>
                <w:b/>
              </w:rPr>
              <w:t>book</w:t>
            </w:r>
            <w:r w:rsidR="00B27343">
              <w:rPr>
                <w:b/>
              </w:rPr>
              <w:t>inventory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272" w:type="dxa"/>
          </w:tcPr>
          <w:p w14:paraId="17957C64" w14:textId="77777777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5CD1CB63" w14:textId="4D7F3805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Add new book </w:t>
            </w:r>
            <w:r w:rsidR="0098229B">
              <w:rPr>
                <w:bCs/>
              </w:rPr>
              <w:t>inventory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7774849B" w14:textId="577B98B9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String: Book </w:t>
            </w:r>
            <w:r w:rsidR="00E56D9B">
              <w:rPr>
                <w:bCs/>
              </w:rPr>
              <w:t>inventory</w:t>
            </w:r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4C1020E0" w14:textId="77777777" w:rsidR="006E4C3A" w:rsidRPr="004C03AB" w:rsidRDefault="006E4C3A" w:rsidP="008B6F4C"/>
        </w:tc>
      </w:tr>
      <w:tr w:rsidR="006E05A2" w:rsidRPr="00D81219" w14:paraId="700E3B4D" w14:textId="77777777" w:rsidTr="006E05A2">
        <w:trPr>
          <w:trHeight w:val="177"/>
        </w:trPr>
        <w:tc>
          <w:tcPr>
            <w:tcW w:w="4957" w:type="dxa"/>
          </w:tcPr>
          <w:p w14:paraId="5D90607F" w14:textId="06E773F6" w:rsidR="006E4C3A" w:rsidRDefault="006003F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bookinventory</w:t>
            </w:r>
            <w:proofErr w:type="spellEnd"/>
            <w:r>
              <w:rPr>
                <w:b/>
              </w:rPr>
              <w:t>/</w:t>
            </w:r>
            <w:r w:rsidR="006E4C3A">
              <w:rPr>
                <w:b/>
              </w:rPr>
              <w:t>{</w:t>
            </w:r>
            <w:proofErr w:type="spellStart"/>
            <w:r>
              <w:rPr>
                <w:b/>
              </w:rPr>
              <w:t>inventoryId</w:t>
            </w:r>
            <w:proofErr w:type="spellEnd"/>
            <w:r w:rsidR="006E4C3A">
              <w:rPr>
                <w:b/>
              </w:rPr>
              <w:t>}</w:t>
            </w:r>
          </w:p>
        </w:tc>
        <w:tc>
          <w:tcPr>
            <w:tcW w:w="1272" w:type="dxa"/>
          </w:tcPr>
          <w:p w14:paraId="06D2E126" w14:textId="77777777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63142FB1" w14:textId="29571248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Get book </w:t>
            </w:r>
            <w:r w:rsidR="006003FF">
              <w:rPr>
                <w:bCs/>
              </w:rPr>
              <w:t>inventory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18767EAE" w14:textId="469CFB04" w:rsidR="006E4C3A" w:rsidRDefault="00744EDF" w:rsidP="008B6F4C">
            <w:pPr>
              <w:rPr>
                <w:bCs/>
              </w:rPr>
            </w:pPr>
            <w:r>
              <w:rPr>
                <w:bCs/>
              </w:rPr>
              <w:t>Book Inventory</w:t>
            </w:r>
          </w:p>
        </w:tc>
        <w:tc>
          <w:tcPr>
            <w:tcW w:w="1346" w:type="dxa"/>
          </w:tcPr>
          <w:p w14:paraId="14E6A9D6" w14:textId="77777777" w:rsidR="006E4C3A" w:rsidRPr="004C03AB" w:rsidRDefault="006E4C3A" w:rsidP="008B6F4C"/>
        </w:tc>
      </w:tr>
      <w:tr w:rsidR="006E05A2" w:rsidRPr="00D81219" w14:paraId="5DA9899C" w14:textId="77777777" w:rsidTr="006E05A2">
        <w:trPr>
          <w:trHeight w:val="177"/>
        </w:trPr>
        <w:tc>
          <w:tcPr>
            <w:tcW w:w="4957" w:type="dxa"/>
          </w:tcPr>
          <w:p w14:paraId="6D05DA87" w14:textId="30F3420B" w:rsidR="006E4C3A" w:rsidRDefault="00C63B78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bookinventory</w:t>
            </w:r>
            <w:proofErr w:type="spellEnd"/>
            <w:r>
              <w:rPr>
                <w:b/>
              </w:rPr>
              <w:t>/update/purchased/{</w:t>
            </w:r>
            <w:proofErr w:type="spellStart"/>
            <w:r>
              <w:rPr>
                <w:b/>
              </w:rPr>
              <w:t>inventoryId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149D5A11" w14:textId="77777777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7394FCBD" w14:textId="72BBFFCA" w:rsidR="006E4C3A" w:rsidRDefault="006E4C3A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C63B78">
              <w:rPr>
                <w:bCs/>
              </w:rPr>
              <w:t xml:space="preserve">purchased </w:t>
            </w:r>
            <w:r>
              <w:rPr>
                <w:bCs/>
              </w:rPr>
              <w:t>with given Id</w:t>
            </w:r>
          </w:p>
        </w:tc>
        <w:tc>
          <w:tcPr>
            <w:tcW w:w="1232" w:type="dxa"/>
          </w:tcPr>
          <w:p w14:paraId="35B0D233" w14:textId="68137565" w:rsidR="006E4C3A" w:rsidRDefault="00C63B78" w:rsidP="008B6F4C">
            <w:pPr>
              <w:rPr>
                <w:bCs/>
              </w:rPr>
            </w:pPr>
            <w:r>
              <w:rPr>
                <w:bCs/>
              </w:rPr>
              <w:t>Book Inventory</w:t>
            </w:r>
          </w:p>
        </w:tc>
        <w:tc>
          <w:tcPr>
            <w:tcW w:w="1346" w:type="dxa"/>
          </w:tcPr>
          <w:p w14:paraId="5B7CCBF6" w14:textId="77777777" w:rsidR="006E4C3A" w:rsidRPr="004C03AB" w:rsidRDefault="006E4C3A" w:rsidP="008B6F4C"/>
        </w:tc>
      </w:tr>
    </w:tbl>
    <w:p w14:paraId="05001103" w14:textId="77777777" w:rsidR="006E4C3A" w:rsidRDefault="006E4C3A" w:rsidP="006E4C3A">
      <w:pPr>
        <w:tabs>
          <w:tab w:val="left" w:pos="2488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ook w:val="04A0" w:firstRow="1" w:lastRow="0" w:firstColumn="1" w:lastColumn="0" w:noHBand="0" w:noVBand="1"/>
      </w:tblPr>
      <w:tblGrid>
        <w:gridCol w:w="4747"/>
        <w:gridCol w:w="1482"/>
        <w:gridCol w:w="1476"/>
        <w:gridCol w:w="1232"/>
        <w:gridCol w:w="1346"/>
      </w:tblGrid>
      <w:tr w:rsidR="00DD5D6B" w14:paraId="7C07C16E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0" w:type="auto"/>
            <w:shd w:val="clear" w:color="auto" w:fill="2F5496" w:themeFill="accent1" w:themeFillShade="BF"/>
          </w:tcPr>
          <w:p w14:paraId="4A76B891" w14:textId="77777777" w:rsidR="00DD5D6B" w:rsidRPr="00705F7D" w:rsidRDefault="00DD5D6B" w:rsidP="008B6F4C">
            <w:r>
              <w:t>Endpoints</w:t>
            </w:r>
          </w:p>
        </w:tc>
        <w:tc>
          <w:tcPr>
            <w:tcW w:w="1482" w:type="dxa"/>
            <w:shd w:val="clear" w:color="auto" w:fill="2F5496" w:themeFill="accent1" w:themeFillShade="BF"/>
          </w:tcPr>
          <w:p w14:paraId="47936506" w14:textId="77777777" w:rsidR="00DD5D6B" w:rsidRPr="00705F7D" w:rsidRDefault="00DD5D6B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7C97628E" w14:textId="77777777" w:rsidR="00DD5D6B" w:rsidRDefault="00DD5D6B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56ACD772" w14:textId="77777777" w:rsidR="00DD5D6B" w:rsidRDefault="00DD5D6B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3FD225FA" w14:textId="77777777" w:rsidR="00DD5D6B" w:rsidRDefault="00DD5D6B" w:rsidP="008B6F4C">
            <w:r>
              <w:t>Error Response</w:t>
            </w:r>
          </w:p>
        </w:tc>
      </w:tr>
      <w:tr w:rsidR="0067530E" w:rsidRPr="00D81219" w14:paraId="50AAAC70" w14:textId="77777777" w:rsidTr="008B6F4C">
        <w:trPr>
          <w:trHeight w:val="177"/>
        </w:trPr>
        <w:tc>
          <w:tcPr>
            <w:tcW w:w="0" w:type="auto"/>
          </w:tcPr>
          <w:p w14:paraId="5094A274" w14:textId="1C863A88" w:rsidR="00DD5D6B" w:rsidRDefault="00DD5D6B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482" w:type="dxa"/>
          </w:tcPr>
          <w:p w14:paraId="712921F7" w14:textId="77777777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5208FB2A" w14:textId="26A79998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Add new book condition object</w:t>
            </w:r>
          </w:p>
        </w:tc>
        <w:tc>
          <w:tcPr>
            <w:tcW w:w="1232" w:type="dxa"/>
          </w:tcPr>
          <w:p w14:paraId="3D984C9B" w14:textId="199F726C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Pr="008129CD">
              <w:rPr>
                <w:bCs/>
                <w:i/>
                <w:iCs/>
              </w:rPr>
              <w:t xml:space="preserve">Book </w:t>
            </w:r>
            <w:r w:rsidR="0067530E" w:rsidRPr="008129CD">
              <w:rPr>
                <w:bCs/>
                <w:i/>
                <w:iCs/>
              </w:rPr>
              <w:t>condition</w:t>
            </w:r>
            <w:r w:rsidR="0067530E"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16BFA1B0" w14:textId="77777777" w:rsidR="00DD5D6B" w:rsidRPr="004C03AB" w:rsidRDefault="00DD5D6B" w:rsidP="008B6F4C"/>
        </w:tc>
      </w:tr>
      <w:tr w:rsidR="0067530E" w:rsidRPr="00D81219" w14:paraId="7136DC4F" w14:textId="77777777" w:rsidTr="008B6F4C">
        <w:trPr>
          <w:trHeight w:val="177"/>
        </w:trPr>
        <w:tc>
          <w:tcPr>
            <w:tcW w:w="0" w:type="auto"/>
          </w:tcPr>
          <w:p w14:paraId="3EA613D0" w14:textId="1E97F6B5" w:rsidR="00DD5D6B" w:rsidRDefault="005E221C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</w:t>
            </w:r>
            <w:r w:rsidR="00590F00">
              <w:rPr>
                <w:b/>
              </w:rPr>
              <w:t>{</w:t>
            </w:r>
            <w:r w:rsidR="00CE11DC">
              <w:rPr>
                <w:b/>
              </w:rPr>
              <w:t>rank</w:t>
            </w:r>
            <w:r w:rsidR="003B38AF">
              <w:rPr>
                <w:b/>
              </w:rPr>
              <w:t>s</w:t>
            </w:r>
            <w:r w:rsidR="00CE11DC">
              <w:rPr>
                <w:b/>
              </w:rPr>
              <w:t>}</w:t>
            </w:r>
          </w:p>
        </w:tc>
        <w:tc>
          <w:tcPr>
            <w:tcW w:w="1482" w:type="dxa"/>
          </w:tcPr>
          <w:p w14:paraId="0452E536" w14:textId="77777777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7B300980" w14:textId="0CCA74A1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Get book </w:t>
            </w:r>
            <w:r w:rsidR="00CE11DC" w:rsidRPr="00CE11DC">
              <w:rPr>
                <w:bCs/>
              </w:rPr>
              <w:t>condition</w:t>
            </w:r>
            <w:r>
              <w:rPr>
                <w:bCs/>
              </w:rPr>
              <w:t xml:space="preserve"> with given </w:t>
            </w:r>
            <w:r w:rsidR="003B38AF">
              <w:rPr>
                <w:bCs/>
              </w:rPr>
              <w:t>ranks</w:t>
            </w:r>
          </w:p>
        </w:tc>
        <w:tc>
          <w:tcPr>
            <w:tcW w:w="1232" w:type="dxa"/>
          </w:tcPr>
          <w:p w14:paraId="7CE97F3D" w14:textId="247E9936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Book</w:t>
            </w:r>
            <w:r w:rsidR="00DD1183">
              <w:rPr>
                <w:bCs/>
              </w:rPr>
              <w:t xml:space="preserve"> condition</w:t>
            </w:r>
          </w:p>
        </w:tc>
        <w:tc>
          <w:tcPr>
            <w:tcW w:w="1346" w:type="dxa"/>
          </w:tcPr>
          <w:p w14:paraId="24C33E39" w14:textId="77777777" w:rsidR="00DD5D6B" w:rsidRPr="004C03AB" w:rsidRDefault="00DD5D6B" w:rsidP="008B6F4C"/>
        </w:tc>
      </w:tr>
      <w:tr w:rsidR="0067530E" w:rsidRPr="00D81219" w14:paraId="6A171291" w14:textId="77777777" w:rsidTr="008B6F4C">
        <w:trPr>
          <w:trHeight w:val="177"/>
        </w:trPr>
        <w:tc>
          <w:tcPr>
            <w:tcW w:w="0" w:type="auto"/>
          </w:tcPr>
          <w:p w14:paraId="60AEA71A" w14:textId="040067BA" w:rsidR="00DD5D6B" w:rsidRDefault="00DD5D6B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593AA5">
              <w:rPr>
                <w:b/>
              </w:rPr>
              <w:t>bookcondition</w:t>
            </w:r>
            <w:proofErr w:type="spellEnd"/>
            <w:r>
              <w:rPr>
                <w:b/>
              </w:rPr>
              <w:t>/update/</w:t>
            </w:r>
            <w:r w:rsidR="00D771B7">
              <w:rPr>
                <w:b/>
              </w:rPr>
              <w:t>description</w:t>
            </w:r>
            <w:r>
              <w:rPr>
                <w:b/>
              </w:rPr>
              <w:t>/</w:t>
            </w:r>
            <w:r w:rsidR="003B38AF">
              <w:rPr>
                <w:b/>
              </w:rPr>
              <w:t>{ranks}</w:t>
            </w:r>
          </w:p>
        </w:tc>
        <w:tc>
          <w:tcPr>
            <w:tcW w:w="1482" w:type="dxa"/>
          </w:tcPr>
          <w:p w14:paraId="274D7992" w14:textId="77777777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623DA9CF" w14:textId="1BB8393D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6631A7">
              <w:rPr>
                <w:bCs/>
              </w:rPr>
              <w:t xml:space="preserve">description </w:t>
            </w:r>
            <w:r>
              <w:rPr>
                <w:bCs/>
              </w:rPr>
              <w:t xml:space="preserve">with given </w:t>
            </w:r>
            <w:r w:rsidR="003B38AF">
              <w:rPr>
                <w:bCs/>
              </w:rPr>
              <w:t>ranks</w:t>
            </w:r>
          </w:p>
        </w:tc>
        <w:tc>
          <w:tcPr>
            <w:tcW w:w="1232" w:type="dxa"/>
          </w:tcPr>
          <w:p w14:paraId="72A846E2" w14:textId="2E978BB2" w:rsidR="00DD5D6B" w:rsidRDefault="00DD5D6B" w:rsidP="008B6F4C">
            <w:pPr>
              <w:rPr>
                <w:bCs/>
              </w:rPr>
            </w:pPr>
            <w:r>
              <w:rPr>
                <w:bCs/>
              </w:rPr>
              <w:t xml:space="preserve">Book </w:t>
            </w:r>
            <w:r w:rsidR="006631A7">
              <w:rPr>
                <w:bCs/>
              </w:rPr>
              <w:t>condition</w:t>
            </w:r>
          </w:p>
        </w:tc>
        <w:tc>
          <w:tcPr>
            <w:tcW w:w="1346" w:type="dxa"/>
          </w:tcPr>
          <w:p w14:paraId="3CB44064" w14:textId="77777777" w:rsidR="00DD5D6B" w:rsidRPr="004C03AB" w:rsidRDefault="00DD5D6B" w:rsidP="008B6F4C"/>
        </w:tc>
      </w:tr>
      <w:tr w:rsidR="003B38AF" w:rsidRPr="00D81219" w14:paraId="5838573D" w14:textId="77777777" w:rsidTr="008B6F4C">
        <w:trPr>
          <w:trHeight w:val="177"/>
        </w:trPr>
        <w:tc>
          <w:tcPr>
            <w:tcW w:w="0" w:type="auto"/>
          </w:tcPr>
          <w:p w14:paraId="005E612C" w14:textId="5017DABF" w:rsidR="003B38AF" w:rsidRDefault="003B38AF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/update/</w:t>
            </w:r>
            <w:proofErr w:type="spellStart"/>
            <w:r>
              <w:rPr>
                <w:b/>
              </w:rPr>
              <w:t>fullDescription</w:t>
            </w:r>
            <w:proofErr w:type="spellEnd"/>
            <w:r>
              <w:rPr>
                <w:b/>
              </w:rPr>
              <w:t>/{ranks}</w:t>
            </w:r>
          </w:p>
        </w:tc>
        <w:tc>
          <w:tcPr>
            <w:tcW w:w="1482" w:type="dxa"/>
          </w:tcPr>
          <w:p w14:paraId="3FC28DC8" w14:textId="483C0AB0" w:rsidR="003B38AF" w:rsidRDefault="003B38AF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25C5FF5C" w14:textId="59539C37" w:rsidR="003B38AF" w:rsidRDefault="003B38AF" w:rsidP="008B6F4C">
            <w:pPr>
              <w:rPr>
                <w:bCs/>
              </w:rPr>
            </w:pPr>
            <w:r>
              <w:rPr>
                <w:bCs/>
              </w:rPr>
              <w:t xml:space="preserve">Update full description </w:t>
            </w:r>
            <w:r>
              <w:rPr>
                <w:bCs/>
              </w:rPr>
              <w:lastRenderedPageBreak/>
              <w:t>with given ranks</w:t>
            </w:r>
          </w:p>
        </w:tc>
        <w:tc>
          <w:tcPr>
            <w:tcW w:w="1232" w:type="dxa"/>
          </w:tcPr>
          <w:p w14:paraId="37E23C25" w14:textId="29502DB2" w:rsidR="003B38AF" w:rsidRDefault="003B38AF" w:rsidP="008B6F4C">
            <w:pPr>
              <w:rPr>
                <w:bCs/>
              </w:rPr>
            </w:pPr>
            <w:r>
              <w:rPr>
                <w:bCs/>
              </w:rPr>
              <w:lastRenderedPageBreak/>
              <w:t>Book condition</w:t>
            </w:r>
          </w:p>
        </w:tc>
        <w:tc>
          <w:tcPr>
            <w:tcW w:w="1346" w:type="dxa"/>
          </w:tcPr>
          <w:p w14:paraId="7D2A3B78" w14:textId="77777777" w:rsidR="003B38AF" w:rsidRPr="004C03AB" w:rsidRDefault="003B38AF" w:rsidP="008B6F4C"/>
        </w:tc>
      </w:tr>
      <w:tr w:rsidR="003B38AF" w:rsidRPr="00D81219" w14:paraId="422F64AC" w14:textId="77777777" w:rsidTr="008B6F4C">
        <w:trPr>
          <w:trHeight w:val="177"/>
        </w:trPr>
        <w:tc>
          <w:tcPr>
            <w:tcW w:w="0" w:type="auto"/>
          </w:tcPr>
          <w:p w14:paraId="22A4610A" w14:textId="212CC6BE" w:rsidR="003B38AF" w:rsidRDefault="003B38AF" w:rsidP="003B38AF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bookcondition</w:t>
            </w:r>
            <w:proofErr w:type="spellEnd"/>
            <w:r>
              <w:rPr>
                <w:b/>
              </w:rPr>
              <w:t>/update/price/{ranks}</w:t>
            </w:r>
          </w:p>
        </w:tc>
        <w:tc>
          <w:tcPr>
            <w:tcW w:w="1482" w:type="dxa"/>
          </w:tcPr>
          <w:p w14:paraId="172B8D2F" w14:textId="303F5FB1" w:rsidR="003B38AF" w:rsidRDefault="003B38AF" w:rsidP="003B38AF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7CD401A9" w14:textId="66DD6658" w:rsidR="003B38AF" w:rsidRDefault="003B38AF" w:rsidP="003B38AF">
            <w:pPr>
              <w:rPr>
                <w:bCs/>
              </w:rPr>
            </w:pPr>
            <w:r>
              <w:rPr>
                <w:bCs/>
              </w:rPr>
              <w:t>Update price with given ranks</w:t>
            </w:r>
          </w:p>
        </w:tc>
        <w:tc>
          <w:tcPr>
            <w:tcW w:w="1232" w:type="dxa"/>
          </w:tcPr>
          <w:p w14:paraId="6C50BC6F" w14:textId="58997AE2" w:rsidR="003B38AF" w:rsidRDefault="003B38AF" w:rsidP="003B38AF">
            <w:pPr>
              <w:rPr>
                <w:bCs/>
              </w:rPr>
            </w:pPr>
            <w:r>
              <w:rPr>
                <w:bCs/>
              </w:rPr>
              <w:t>Book condition</w:t>
            </w:r>
          </w:p>
        </w:tc>
        <w:tc>
          <w:tcPr>
            <w:tcW w:w="1346" w:type="dxa"/>
          </w:tcPr>
          <w:p w14:paraId="7059DAE5" w14:textId="77777777" w:rsidR="003B38AF" w:rsidRPr="004C03AB" w:rsidRDefault="003B38AF" w:rsidP="003B38AF"/>
        </w:tc>
      </w:tr>
    </w:tbl>
    <w:p w14:paraId="6E624179" w14:textId="3B1DCC47" w:rsidR="00DD5D6B" w:rsidRDefault="005F1EDA" w:rsidP="005F1EDA">
      <w:pPr>
        <w:tabs>
          <w:tab w:val="left" w:pos="2431"/>
        </w:tabs>
      </w:pPr>
      <w:r>
        <w:tab/>
      </w: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5F1EDA" w14:paraId="4D943BD1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4A0F44B4" w14:textId="77777777" w:rsidR="005F1EDA" w:rsidRPr="00705F7D" w:rsidRDefault="005F1EDA" w:rsidP="008B6F4C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46CB7955" w14:textId="77777777" w:rsidR="005F1EDA" w:rsidRPr="00705F7D" w:rsidRDefault="005F1EDA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06FA7C10" w14:textId="77777777" w:rsidR="005F1EDA" w:rsidRDefault="005F1EDA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52761E8B" w14:textId="77777777" w:rsidR="005F1EDA" w:rsidRDefault="005F1EDA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187EA532" w14:textId="77777777" w:rsidR="005F1EDA" w:rsidRDefault="005F1EDA" w:rsidP="008B6F4C">
            <w:r>
              <w:t>Error Response</w:t>
            </w:r>
          </w:p>
        </w:tc>
      </w:tr>
      <w:tr w:rsidR="005F1EDA" w:rsidRPr="00D81219" w14:paraId="55DFDE28" w14:textId="77777777" w:rsidTr="008B6F4C">
        <w:trPr>
          <w:trHeight w:val="177"/>
        </w:trPr>
        <w:tc>
          <w:tcPr>
            <w:tcW w:w="4957" w:type="dxa"/>
          </w:tcPr>
          <w:p w14:paraId="4AC793CC" w14:textId="7FC599B9" w:rsidR="005F1EDA" w:rsidRDefault="005F1EDA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/category/post</w:t>
            </w:r>
          </w:p>
        </w:tc>
        <w:tc>
          <w:tcPr>
            <w:tcW w:w="1272" w:type="dxa"/>
          </w:tcPr>
          <w:p w14:paraId="657DCEE6" w14:textId="77777777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26774CEF" w14:textId="6AD8D502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r w:rsidR="009857D6">
              <w:rPr>
                <w:bCs/>
              </w:rPr>
              <w:t>category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49CF3E92" w14:textId="3D81E8F2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9857D6" w:rsidRPr="009857D6">
              <w:rPr>
                <w:bCs/>
                <w:i/>
                <w:iCs/>
              </w:rPr>
              <w:t>category</w:t>
            </w:r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2EA04766" w14:textId="77777777" w:rsidR="005F1EDA" w:rsidRPr="004C03AB" w:rsidRDefault="005F1EDA" w:rsidP="008B6F4C"/>
        </w:tc>
      </w:tr>
      <w:tr w:rsidR="005F1EDA" w:rsidRPr="00D81219" w14:paraId="1CEEB32D" w14:textId="77777777" w:rsidTr="008B6F4C">
        <w:trPr>
          <w:trHeight w:val="177"/>
        </w:trPr>
        <w:tc>
          <w:tcPr>
            <w:tcW w:w="4957" w:type="dxa"/>
          </w:tcPr>
          <w:p w14:paraId="085A9707" w14:textId="11C0C704" w:rsidR="005F1EDA" w:rsidRDefault="00B77615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/category/{</w:t>
            </w:r>
            <w:proofErr w:type="spellStart"/>
            <w:r>
              <w:rPr>
                <w:b/>
              </w:rPr>
              <w:t>catId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166089A3" w14:textId="77777777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108CFE7F" w14:textId="68CE8BE0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FE4E47">
              <w:rPr>
                <w:bCs/>
              </w:rPr>
              <w:t>c</w:t>
            </w:r>
            <w:r w:rsidR="00B77615">
              <w:rPr>
                <w:bCs/>
              </w:rPr>
              <w:t>ate</w:t>
            </w:r>
            <w:r w:rsidR="00FE4E47">
              <w:rPr>
                <w:bCs/>
              </w:rPr>
              <w:t>gory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0C0BFE2B" w14:textId="53C8BB83" w:rsidR="005F1EDA" w:rsidRDefault="00FE4E47" w:rsidP="008B6F4C">
            <w:pPr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46" w:type="dxa"/>
          </w:tcPr>
          <w:p w14:paraId="43227BA8" w14:textId="77777777" w:rsidR="005F1EDA" w:rsidRPr="004C03AB" w:rsidRDefault="005F1EDA" w:rsidP="008B6F4C"/>
        </w:tc>
      </w:tr>
      <w:tr w:rsidR="005F1EDA" w:rsidRPr="00D81219" w14:paraId="54D7F59D" w14:textId="77777777" w:rsidTr="008B6F4C">
        <w:trPr>
          <w:trHeight w:val="177"/>
        </w:trPr>
        <w:tc>
          <w:tcPr>
            <w:tcW w:w="4957" w:type="dxa"/>
          </w:tcPr>
          <w:p w14:paraId="0C5C8258" w14:textId="196262D5" w:rsidR="005F1EDA" w:rsidRDefault="00214B5E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/category</w:t>
            </w:r>
            <w:r w:rsidR="005F1EDA">
              <w:rPr>
                <w:b/>
              </w:rPr>
              <w:t>/update/</w:t>
            </w:r>
            <w:r>
              <w:rPr>
                <w:b/>
              </w:rPr>
              <w:t>description/{</w:t>
            </w:r>
            <w:proofErr w:type="spellStart"/>
            <w:r>
              <w:rPr>
                <w:b/>
              </w:rPr>
              <w:t>catId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540117E6" w14:textId="77777777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48FEB9A8" w14:textId="29BD6283" w:rsidR="005F1EDA" w:rsidRDefault="005F1EDA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B05D31">
              <w:rPr>
                <w:bCs/>
              </w:rPr>
              <w:t>description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6F253978" w14:textId="403EB06E" w:rsidR="005F1EDA" w:rsidRDefault="00B05D31" w:rsidP="008B6F4C">
            <w:pPr>
              <w:rPr>
                <w:bCs/>
              </w:rPr>
            </w:pPr>
            <w:r>
              <w:rPr>
                <w:bCs/>
              </w:rPr>
              <w:t>Category</w:t>
            </w:r>
          </w:p>
        </w:tc>
        <w:tc>
          <w:tcPr>
            <w:tcW w:w="1346" w:type="dxa"/>
          </w:tcPr>
          <w:p w14:paraId="021AAFD3" w14:textId="77777777" w:rsidR="005F1EDA" w:rsidRPr="004C03AB" w:rsidRDefault="005F1EDA" w:rsidP="008B6F4C"/>
        </w:tc>
      </w:tr>
    </w:tbl>
    <w:p w14:paraId="0F1F97CD" w14:textId="77777777" w:rsidR="005F1EDA" w:rsidRDefault="005F1EDA" w:rsidP="005F1EDA">
      <w:pPr>
        <w:tabs>
          <w:tab w:val="left" w:pos="2431"/>
        </w:tabs>
      </w:pPr>
    </w:p>
    <w:tbl>
      <w:tblPr>
        <w:tblStyle w:val="ProposalTable1"/>
        <w:tblpPr w:leftFromText="180" w:rightFromText="180" w:vertAnchor="text" w:horzAnchor="margin" w:tblpXSpec="center" w:tblpY="53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FE27F9" w14:paraId="701F4569" w14:textId="77777777" w:rsidTr="008B6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563216BA" w14:textId="77777777" w:rsidR="00FE27F9" w:rsidRPr="00705F7D" w:rsidRDefault="00FE27F9" w:rsidP="008B6F4C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5A9EB323" w14:textId="77777777" w:rsidR="00FE27F9" w:rsidRPr="00705F7D" w:rsidRDefault="00FE27F9" w:rsidP="008B6F4C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154B3BA8" w14:textId="77777777" w:rsidR="00FE27F9" w:rsidRDefault="00FE27F9" w:rsidP="008B6F4C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023C4BC4" w14:textId="77777777" w:rsidR="00FE27F9" w:rsidRDefault="00FE27F9" w:rsidP="008B6F4C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5E33465D" w14:textId="77777777" w:rsidR="00FE27F9" w:rsidRDefault="00FE27F9" w:rsidP="008B6F4C">
            <w:r>
              <w:t>Error Response</w:t>
            </w:r>
          </w:p>
        </w:tc>
      </w:tr>
      <w:tr w:rsidR="00FE27F9" w:rsidRPr="00D81219" w14:paraId="35AAF724" w14:textId="77777777" w:rsidTr="008B6F4C">
        <w:trPr>
          <w:trHeight w:val="177"/>
        </w:trPr>
        <w:tc>
          <w:tcPr>
            <w:tcW w:w="4957" w:type="dxa"/>
          </w:tcPr>
          <w:p w14:paraId="7AB6C600" w14:textId="1EB39433" w:rsidR="00FE27F9" w:rsidRDefault="00FE27F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shoppingcart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272" w:type="dxa"/>
          </w:tcPr>
          <w:p w14:paraId="50D6EDC1" w14:textId="77777777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606BD369" w14:textId="5FD057B3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Add </w:t>
            </w:r>
            <w:proofErr w:type="gramStart"/>
            <w:r>
              <w:rPr>
                <w:bCs/>
              </w:rPr>
              <w:t xml:space="preserve">new </w:t>
            </w:r>
            <w:r>
              <w:rPr>
                <w:b/>
              </w:rPr>
              <w:t xml:space="preserve"> </w:t>
            </w:r>
            <w:r w:rsidRPr="00FE27F9">
              <w:rPr>
                <w:bCs/>
              </w:rPr>
              <w:t>shopping</w:t>
            </w:r>
            <w:proofErr w:type="gramEnd"/>
            <w:r w:rsidRPr="00FE27F9">
              <w:rPr>
                <w:bCs/>
              </w:rPr>
              <w:t xml:space="preserve"> cart</w:t>
            </w:r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239A5C3B" w14:textId="70856230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89354D">
              <w:rPr>
                <w:bCs/>
                <w:i/>
                <w:iCs/>
              </w:rPr>
              <w:t>Shopping cart</w:t>
            </w:r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73D10B49" w14:textId="77777777" w:rsidR="00FE27F9" w:rsidRPr="004C03AB" w:rsidRDefault="00FE27F9" w:rsidP="008B6F4C"/>
        </w:tc>
      </w:tr>
      <w:tr w:rsidR="00FE27F9" w:rsidRPr="00D81219" w14:paraId="73D336E5" w14:textId="77777777" w:rsidTr="008B6F4C">
        <w:trPr>
          <w:trHeight w:val="177"/>
        </w:trPr>
        <w:tc>
          <w:tcPr>
            <w:tcW w:w="4957" w:type="dxa"/>
          </w:tcPr>
          <w:p w14:paraId="7AD7F139" w14:textId="64BBC77C" w:rsidR="00FE27F9" w:rsidRDefault="00FE27F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89354D">
              <w:rPr>
                <w:b/>
              </w:rPr>
              <w:t xml:space="preserve"> </w:t>
            </w:r>
            <w:proofErr w:type="spellStart"/>
            <w:r w:rsidR="0089354D">
              <w:rPr>
                <w:b/>
              </w:rPr>
              <w:t>shoppingcart</w:t>
            </w:r>
            <w:proofErr w:type="spellEnd"/>
            <w:r w:rsidR="0089354D">
              <w:rPr>
                <w:b/>
              </w:rPr>
              <w:t xml:space="preserve"> </w:t>
            </w:r>
            <w:r>
              <w:rPr>
                <w:b/>
              </w:rPr>
              <w:t>/{</w:t>
            </w:r>
            <w:proofErr w:type="spellStart"/>
            <w:r w:rsidR="0089354D">
              <w:rPr>
                <w:b/>
              </w:rPr>
              <w:t>userI</w:t>
            </w:r>
            <w:r w:rsidR="00752A21">
              <w:rPr>
                <w:b/>
              </w:rPr>
              <w:t>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494E0D0B" w14:textId="77777777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52574A38" w14:textId="5238D7A8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r w:rsidR="0089354D">
              <w:rPr>
                <w:bCs/>
              </w:rPr>
              <w:t>cart</w:t>
            </w:r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79C71D68" w14:textId="1D275B53" w:rsidR="00FE27F9" w:rsidRDefault="005F2D82" w:rsidP="008B6F4C">
            <w:pPr>
              <w:rPr>
                <w:bCs/>
              </w:rPr>
            </w:pPr>
            <w:r>
              <w:rPr>
                <w:bCs/>
              </w:rPr>
              <w:t>Shopping cart</w:t>
            </w:r>
          </w:p>
        </w:tc>
        <w:tc>
          <w:tcPr>
            <w:tcW w:w="1346" w:type="dxa"/>
          </w:tcPr>
          <w:p w14:paraId="66C02187" w14:textId="77777777" w:rsidR="00FE27F9" w:rsidRPr="004C03AB" w:rsidRDefault="00FE27F9" w:rsidP="008B6F4C"/>
        </w:tc>
      </w:tr>
      <w:tr w:rsidR="00FE27F9" w:rsidRPr="00D81219" w14:paraId="5E6C339E" w14:textId="77777777" w:rsidTr="008B6F4C">
        <w:trPr>
          <w:trHeight w:val="177"/>
        </w:trPr>
        <w:tc>
          <w:tcPr>
            <w:tcW w:w="4957" w:type="dxa"/>
          </w:tcPr>
          <w:p w14:paraId="08EDDCE4" w14:textId="4470E5E4" w:rsidR="00FE27F9" w:rsidRDefault="00FE27F9" w:rsidP="008B6F4C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r w:rsidR="00772F81">
              <w:rPr>
                <w:b/>
              </w:rPr>
              <w:t xml:space="preserve"> </w:t>
            </w:r>
            <w:proofErr w:type="spellStart"/>
            <w:r w:rsidR="00772F81">
              <w:rPr>
                <w:b/>
              </w:rPr>
              <w:t>shoppingcart</w:t>
            </w:r>
            <w:proofErr w:type="spellEnd"/>
            <w:r w:rsidR="00772F81">
              <w:rPr>
                <w:b/>
              </w:rPr>
              <w:t xml:space="preserve"> </w:t>
            </w:r>
            <w:r>
              <w:rPr>
                <w:b/>
              </w:rPr>
              <w:t>/update/</w:t>
            </w:r>
            <w:proofErr w:type="spellStart"/>
            <w:r w:rsidR="00752A21">
              <w:rPr>
                <w:b/>
              </w:rPr>
              <w:t>isbn</w:t>
            </w:r>
            <w:proofErr w:type="spellEnd"/>
            <w:r>
              <w:rPr>
                <w:b/>
              </w:rPr>
              <w:t>/{</w:t>
            </w:r>
            <w:proofErr w:type="spellStart"/>
            <w:r w:rsidR="00752A21"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283FC74F" w14:textId="77777777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31CDE92F" w14:textId="043752FF" w:rsidR="00FE27F9" w:rsidRDefault="00FE27F9" w:rsidP="008B6F4C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proofErr w:type="spellStart"/>
            <w:r w:rsidR="00420EA1">
              <w:rPr>
                <w:bCs/>
              </w:rPr>
              <w:t>isbn</w:t>
            </w:r>
            <w:proofErr w:type="spellEnd"/>
            <w:r>
              <w:rPr>
                <w:bCs/>
              </w:rPr>
              <w:t xml:space="preserve"> with given Id</w:t>
            </w:r>
          </w:p>
        </w:tc>
        <w:tc>
          <w:tcPr>
            <w:tcW w:w="1232" w:type="dxa"/>
          </w:tcPr>
          <w:p w14:paraId="43776E7D" w14:textId="4FA2F703" w:rsidR="00FE27F9" w:rsidRDefault="005F2D82" w:rsidP="008B6F4C">
            <w:pPr>
              <w:rPr>
                <w:bCs/>
              </w:rPr>
            </w:pPr>
            <w:r>
              <w:rPr>
                <w:bCs/>
              </w:rPr>
              <w:t>Shopping cart</w:t>
            </w:r>
          </w:p>
        </w:tc>
        <w:tc>
          <w:tcPr>
            <w:tcW w:w="1346" w:type="dxa"/>
          </w:tcPr>
          <w:p w14:paraId="57D69703" w14:textId="77777777" w:rsidR="00FE27F9" w:rsidRPr="004C03AB" w:rsidRDefault="00FE27F9" w:rsidP="008B6F4C"/>
        </w:tc>
      </w:tr>
    </w:tbl>
    <w:tbl>
      <w:tblPr>
        <w:tblStyle w:val="ProposalTable1"/>
        <w:tblpPr w:leftFromText="180" w:rightFromText="180" w:vertAnchor="text" w:horzAnchor="margin" w:tblpXSpec="center" w:tblpY="4322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362"/>
        <w:gridCol w:w="1216"/>
      </w:tblGrid>
      <w:tr w:rsidR="00297D73" w14:paraId="2FA151CE" w14:textId="77777777" w:rsidTr="002E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167E2F17" w14:textId="77777777" w:rsidR="00297D73" w:rsidRPr="00705F7D" w:rsidRDefault="00297D73" w:rsidP="00297D73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01E13B75" w14:textId="77777777" w:rsidR="00297D73" w:rsidRPr="00705F7D" w:rsidRDefault="00297D73" w:rsidP="00297D73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38B2B086" w14:textId="77777777" w:rsidR="00297D73" w:rsidRDefault="00297D73" w:rsidP="00297D73">
            <w:r>
              <w:t>Description</w:t>
            </w:r>
          </w:p>
        </w:tc>
        <w:tc>
          <w:tcPr>
            <w:tcW w:w="1362" w:type="dxa"/>
            <w:shd w:val="clear" w:color="auto" w:fill="2F5496" w:themeFill="accent1" w:themeFillShade="BF"/>
          </w:tcPr>
          <w:p w14:paraId="3A2AE74A" w14:textId="77777777" w:rsidR="00297D73" w:rsidRDefault="00297D73" w:rsidP="00297D73">
            <w:r>
              <w:t>Success Response</w:t>
            </w:r>
          </w:p>
        </w:tc>
        <w:tc>
          <w:tcPr>
            <w:tcW w:w="1216" w:type="dxa"/>
            <w:shd w:val="clear" w:color="auto" w:fill="2F5496" w:themeFill="accent1" w:themeFillShade="BF"/>
          </w:tcPr>
          <w:p w14:paraId="1AF7CDDD" w14:textId="77777777" w:rsidR="00297D73" w:rsidRDefault="00297D73" w:rsidP="00297D73">
            <w:r>
              <w:t>Error Response</w:t>
            </w:r>
          </w:p>
        </w:tc>
      </w:tr>
      <w:tr w:rsidR="00297D73" w:rsidRPr="00D81219" w14:paraId="4C3F53CF" w14:textId="77777777" w:rsidTr="002E3894">
        <w:trPr>
          <w:trHeight w:val="177"/>
        </w:trPr>
        <w:tc>
          <w:tcPr>
            <w:tcW w:w="4957" w:type="dxa"/>
          </w:tcPr>
          <w:p w14:paraId="5ACC205B" w14:textId="7D815BF0" w:rsidR="00297D73" w:rsidRDefault="00297D73" w:rsidP="00297D7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 w:rsidR="0015240D">
              <w:rPr>
                <w:b/>
              </w:rPr>
              <w:t>purchaselog</w:t>
            </w:r>
            <w:proofErr w:type="spellEnd"/>
            <w:r w:rsidR="0015240D">
              <w:rPr>
                <w:b/>
              </w:rPr>
              <w:t>/post</w:t>
            </w:r>
          </w:p>
        </w:tc>
        <w:tc>
          <w:tcPr>
            <w:tcW w:w="1272" w:type="dxa"/>
          </w:tcPr>
          <w:p w14:paraId="640218B3" w14:textId="77777777" w:rsidR="00297D73" w:rsidRDefault="00297D73" w:rsidP="00297D73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3F7A7C78" w14:textId="591C52E8" w:rsidR="00297D73" w:rsidRDefault="00297D73" w:rsidP="00297D73">
            <w:pPr>
              <w:rPr>
                <w:bCs/>
              </w:rPr>
            </w:pPr>
            <w:r>
              <w:rPr>
                <w:bCs/>
              </w:rPr>
              <w:t xml:space="preserve">Add </w:t>
            </w:r>
            <w:proofErr w:type="gramStart"/>
            <w:r>
              <w:rPr>
                <w:bCs/>
              </w:rPr>
              <w:t xml:space="preserve">new </w:t>
            </w:r>
            <w:r>
              <w:rPr>
                <w:b/>
              </w:rPr>
              <w:t xml:space="preserve"> </w:t>
            </w:r>
            <w:proofErr w:type="spellStart"/>
            <w:r w:rsidR="0015240D">
              <w:rPr>
                <w:bCs/>
              </w:rPr>
              <w:t>purchaselog</w:t>
            </w:r>
            <w:proofErr w:type="spellEnd"/>
            <w:proofErr w:type="gramEnd"/>
            <w:r w:rsidR="0015240D">
              <w:rPr>
                <w:bCs/>
              </w:rPr>
              <w:t xml:space="preserve"> object</w:t>
            </w:r>
          </w:p>
        </w:tc>
        <w:tc>
          <w:tcPr>
            <w:tcW w:w="1362" w:type="dxa"/>
          </w:tcPr>
          <w:p w14:paraId="5905E195" w14:textId="3E1851C7" w:rsidR="00297D73" w:rsidRDefault="00297D73" w:rsidP="00297D73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r w:rsidR="000133BA">
              <w:rPr>
                <w:bCs/>
                <w:i/>
                <w:iCs/>
              </w:rPr>
              <w:t>Purchase Log</w:t>
            </w:r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216" w:type="dxa"/>
          </w:tcPr>
          <w:p w14:paraId="51ABF0BD" w14:textId="77777777" w:rsidR="00297D73" w:rsidRPr="004C03AB" w:rsidRDefault="00297D73" w:rsidP="00297D73"/>
        </w:tc>
      </w:tr>
      <w:tr w:rsidR="00E30741" w:rsidRPr="00D81219" w14:paraId="4A109033" w14:textId="77777777" w:rsidTr="002E3894">
        <w:trPr>
          <w:trHeight w:val="177"/>
        </w:trPr>
        <w:tc>
          <w:tcPr>
            <w:tcW w:w="4957" w:type="dxa"/>
          </w:tcPr>
          <w:p w14:paraId="7435C2E7" w14:textId="452DDF2A" w:rsidR="00E30741" w:rsidRDefault="00E30741" w:rsidP="00297D73">
            <w:pPr>
              <w:rPr>
                <w:b/>
              </w:rPr>
            </w:pPr>
            <w:r>
              <w:rPr>
                <w:b/>
              </w:rPr>
              <w:lastRenderedPageBreak/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purchaselog</w:t>
            </w:r>
            <w:proofErr w:type="spellEnd"/>
            <w:r>
              <w:rPr>
                <w:b/>
              </w:rPr>
              <w:t>/</w:t>
            </w:r>
            <w:r w:rsidR="00BA33DB">
              <w:rPr>
                <w:b/>
              </w:rPr>
              <w:t>{</w:t>
            </w:r>
            <w:proofErr w:type="spellStart"/>
            <w:r w:rsidR="00BA33DB">
              <w:rPr>
                <w:b/>
              </w:rPr>
              <w:t>userId</w:t>
            </w:r>
            <w:proofErr w:type="spellEnd"/>
            <w:r w:rsidR="00BA33DB">
              <w:rPr>
                <w:b/>
              </w:rPr>
              <w:t>}</w:t>
            </w:r>
          </w:p>
        </w:tc>
        <w:tc>
          <w:tcPr>
            <w:tcW w:w="1272" w:type="dxa"/>
          </w:tcPr>
          <w:p w14:paraId="4D83016B" w14:textId="61A7262E" w:rsidR="00E30741" w:rsidRDefault="00BA33DB" w:rsidP="00297D73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35DA361F" w14:textId="72D1973B" w:rsidR="00E30741" w:rsidRDefault="00BA33DB" w:rsidP="00297D73">
            <w:pPr>
              <w:rPr>
                <w:bCs/>
              </w:rPr>
            </w:pPr>
            <w:r>
              <w:rPr>
                <w:bCs/>
              </w:rPr>
              <w:t xml:space="preserve">Get purchase log for the given </w:t>
            </w:r>
            <w:proofErr w:type="spellStart"/>
            <w:r>
              <w:rPr>
                <w:bCs/>
              </w:rPr>
              <w:t>userid</w:t>
            </w:r>
            <w:proofErr w:type="spellEnd"/>
          </w:p>
        </w:tc>
        <w:tc>
          <w:tcPr>
            <w:tcW w:w="1362" w:type="dxa"/>
          </w:tcPr>
          <w:p w14:paraId="0F5B0B59" w14:textId="765B2D53" w:rsidR="00E30741" w:rsidRDefault="002E3894" w:rsidP="00297D73">
            <w:pPr>
              <w:rPr>
                <w:bCs/>
              </w:rPr>
            </w:pPr>
            <w:r>
              <w:rPr>
                <w:bCs/>
              </w:rPr>
              <w:t>Purchase Log</w:t>
            </w:r>
          </w:p>
        </w:tc>
        <w:tc>
          <w:tcPr>
            <w:tcW w:w="1216" w:type="dxa"/>
          </w:tcPr>
          <w:p w14:paraId="32CEFEC5" w14:textId="77777777" w:rsidR="00E30741" w:rsidRPr="004C03AB" w:rsidRDefault="00E30741" w:rsidP="00297D73"/>
        </w:tc>
      </w:tr>
      <w:tr w:rsidR="00297D73" w:rsidRPr="00D81219" w14:paraId="6243FED4" w14:textId="77777777" w:rsidTr="002E3894">
        <w:trPr>
          <w:trHeight w:val="177"/>
        </w:trPr>
        <w:tc>
          <w:tcPr>
            <w:tcW w:w="4957" w:type="dxa"/>
          </w:tcPr>
          <w:p w14:paraId="347EFB2D" w14:textId="56F188F4" w:rsidR="00297D73" w:rsidRDefault="000133BA" w:rsidP="00297D73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purchaselog</w:t>
            </w:r>
            <w:proofErr w:type="spellEnd"/>
            <w:r>
              <w:rPr>
                <w:b/>
              </w:rPr>
              <w:t>/</w:t>
            </w:r>
            <w:r w:rsidR="002F38CC">
              <w:rPr>
                <w:b/>
              </w:rPr>
              <w:t>update/</w:t>
            </w:r>
            <w:proofErr w:type="spellStart"/>
            <w:r w:rsidR="00A91C47">
              <w:rPr>
                <w:b/>
              </w:rPr>
              <w:t>inventoryid</w:t>
            </w:r>
            <w:proofErr w:type="spellEnd"/>
            <w:r w:rsidR="00A91C47">
              <w:rPr>
                <w:b/>
              </w:rPr>
              <w:t>/{</w:t>
            </w:r>
            <w:proofErr w:type="spellStart"/>
            <w:r w:rsidR="00A91C47">
              <w:rPr>
                <w:b/>
              </w:rPr>
              <w:t>userId</w:t>
            </w:r>
            <w:proofErr w:type="spellEnd"/>
            <w:r w:rsidR="00A91C47">
              <w:rPr>
                <w:b/>
              </w:rPr>
              <w:t>}</w:t>
            </w:r>
          </w:p>
        </w:tc>
        <w:tc>
          <w:tcPr>
            <w:tcW w:w="1272" w:type="dxa"/>
          </w:tcPr>
          <w:p w14:paraId="0676B210" w14:textId="2D400B0E" w:rsidR="00297D73" w:rsidRDefault="00A91C47" w:rsidP="00297D73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1476" w:type="dxa"/>
          </w:tcPr>
          <w:p w14:paraId="1299B295" w14:textId="057A3B52" w:rsidR="00297D73" w:rsidRDefault="00A91C47" w:rsidP="00297D73">
            <w:pPr>
              <w:rPr>
                <w:bCs/>
              </w:rPr>
            </w:pPr>
            <w:r>
              <w:rPr>
                <w:bCs/>
              </w:rPr>
              <w:t>Update inventory Id of purchase log given user id</w:t>
            </w:r>
          </w:p>
        </w:tc>
        <w:tc>
          <w:tcPr>
            <w:tcW w:w="1362" w:type="dxa"/>
          </w:tcPr>
          <w:p w14:paraId="2D64BC65" w14:textId="45D71034" w:rsidR="00297D73" w:rsidRDefault="00A91C47" w:rsidP="00297D73">
            <w:pPr>
              <w:rPr>
                <w:bCs/>
              </w:rPr>
            </w:pPr>
            <w:r>
              <w:rPr>
                <w:bCs/>
              </w:rPr>
              <w:t>Purchase log</w:t>
            </w:r>
          </w:p>
        </w:tc>
        <w:tc>
          <w:tcPr>
            <w:tcW w:w="1216" w:type="dxa"/>
          </w:tcPr>
          <w:p w14:paraId="0C9C465C" w14:textId="77777777" w:rsidR="00297D73" w:rsidRPr="004C03AB" w:rsidRDefault="00297D73" w:rsidP="00297D73"/>
        </w:tc>
      </w:tr>
    </w:tbl>
    <w:p w14:paraId="013B2CCB" w14:textId="77777777" w:rsidR="00FE27F9" w:rsidRDefault="00FE27F9" w:rsidP="005F1EDA">
      <w:pPr>
        <w:tabs>
          <w:tab w:val="left" w:pos="2431"/>
        </w:tabs>
      </w:pPr>
    </w:p>
    <w:tbl>
      <w:tblPr>
        <w:tblStyle w:val="ProposalTable1"/>
        <w:tblpPr w:leftFromText="180" w:rightFromText="180" w:vertAnchor="text" w:horzAnchor="margin" w:tblpXSpec="center" w:tblpY="196"/>
        <w:tblW w:w="10283" w:type="dxa"/>
        <w:tblLayout w:type="fixed"/>
        <w:tblLook w:val="04A0" w:firstRow="1" w:lastRow="0" w:firstColumn="1" w:lastColumn="0" w:noHBand="0" w:noVBand="1"/>
      </w:tblPr>
      <w:tblGrid>
        <w:gridCol w:w="4957"/>
        <w:gridCol w:w="1272"/>
        <w:gridCol w:w="1476"/>
        <w:gridCol w:w="1232"/>
        <w:gridCol w:w="1346"/>
      </w:tblGrid>
      <w:tr w:rsidR="00C003F1" w14:paraId="0809F0D2" w14:textId="77777777" w:rsidTr="00C00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4957" w:type="dxa"/>
            <w:shd w:val="clear" w:color="auto" w:fill="2F5496" w:themeFill="accent1" w:themeFillShade="BF"/>
          </w:tcPr>
          <w:p w14:paraId="3F941058" w14:textId="77777777" w:rsidR="00C003F1" w:rsidRPr="00705F7D" w:rsidRDefault="00C003F1" w:rsidP="00C003F1">
            <w:r>
              <w:t>Endpoints</w:t>
            </w:r>
          </w:p>
        </w:tc>
        <w:tc>
          <w:tcPr>
            <w:tcW w:w="1272" w:type="dxa"/>
            <w:shd w:val="clear" w:color="auto" w:fill="2F5496" w:themeFill="accent1" w:themeFillShade="BF"/>
          </w:tcPr>
          <w:p w14:paraId="2E43E63F" w14:textId="77777777" w:rsidR="00C003F1" w:rsidRPr="00705F7D" w:rsidRDefault="00C003F1" w:rsidP="00C003F1">
            <w:r>
              <w:t>HTTP Verb/Method</w:t>
            </w:r>
          </w:p>
        </w:tc>
        <w:tc>
          <w:tcPr>
            <w:tcW w:w="1476" w:type="dxa"/>
            <w:shd w:val="clear" w:color="auto" w:fill="2F5496" w:themeFill="accent1" w:themeFillShade="BF"/>
          </w:tcPr>
          <w:p w14:paraId="7DE4D666" w14:textId="77777777" w:rsidR="00C003F1" w:rsidRDefault="00C003F1" w:rsidP="00C003F1">
            <w:r>
              <w:t>Description</w:t>
            </w:r>
          </w:p>
        </w:tc>
        <w:tc>
          <w:tcPr>
            <w:tcW w:w="1232" w:type="dxa"/>
            <w:shd w:val="clear" w:color="auto" w:fill="2F5496" w:themeFill="accent1" w:themeFillShade="BF"/>
          </w:tcPr>
          <w:p w14:paraId="4F020D40" w14:textId="77777777" w:rsidR="00C003F1" w:rsidRDefault="00C003F1" w:rsidP="00C003F1">
            <w:r>
              <w:t>Success Response</w:t>
            </w:r>
          </w:p>
        </w:tc>
        <w:tc>
          <w:tcPr>
            <w:tcW w:w="1346" w:type="dxa"/>
            <w:shd w:val="clear" w:color="auto" w:fill="2F5496" w:themeFill="accent1" w:themeFillShade="BF"/>
          </w:tcPr>
          <w:p w14:paraId="1CC33661" w14:textId="77777777" w:rsidR="00C003F1" w:rsidRDefault="00C003F1" w:rsidP="00C003F1">
            <w:r>
              <w:t>Error Response</w:t>
            </w:r>
          </w:p>
        </w:tc>
      </w:tr>
      <w:tr w:rsidR="00C003F1" w:rsidRPr="00D81219" w14:paraId="7549ECB0" w14:textId="77777777" w:rsidTr="00C003F1">
        <w:trPr>
          <w:trHeight w:val="177"/>
        </w:trPr>
        <w:tc>
          <w:tcPr>
            <w:tcW w:w="4957" w:type="dxa"/>
          </w:tcPr>
          <w:p w14:paraId="00686A01" w14:textId="20C873BF" w:rsidR="00C003F1" w:rsidRDefault="00C003F1" w:rsidP="00C003F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permrole</w:t>
            </w:r>
            <w:proofErr w:type="spellEnd"/>
            <w:r>
              <w:rPr>
                <w:b/>
              </w:rPr>
              <w:t>/post</w:t>
            </w:r>
          </w:p>
        </w:tc>
        <w:tc>
          <w:tcPr>
            <w:tcW w:w="1272" w:type="dxa"/>
          </w:tcPr>
          <w:p w14:paraId="40B7674E" w14:textId="77777777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>POST</w:t>
            </w:r>
          </w:p>
        </w:tc>
        <w:tc>
          <w:tcPr>
            <w:tcW w:w="1476" w:type="dxa"/>
          </w:tcPr>
          <w:p w14:paraId="5702E4FE" w14:textId="3355CEAD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 xml:space="preserve">Add new </w:t>
            </w:r>
            <w:proofErr w:type="spellStart"/>
            <w:r>
              <w:rPr>
                <w:bCs/>
              </w:rPr>
              <w:t>permrole</w:t>
            </w:r>
            <w:proofErr w:type="spellEnd"/>
            <w:r>
              <w:rPr>
                <w:bCs/>
              </w:rPr>
              <w:t xml:space="preserve"> object</w:t>
            </w:r>
          </w:p>
        </w:tc>
        <w:tc>
          <w:tcPr>
            <w:tcW w:w="1232" w:type="dxa"/>
          </w:tcPr>
          <w:p w14:paraId="2517BB58" w14:textId="5F4AB748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 xml:space="preserve">String: </w:t>
            </w:r>
            <w:proofErr w:type="spellStart"/>
            <w:r>
              <w:rPr>
                <w:bCs/>
                <w:i/>
                <w:iCs/>
              </w:rPr>
              <w:t>permissionrole</w:t>
            </w:r>
            <w:proofErr w:type="spellEnd"/>
            <w:r w:rsidRPr="009857D6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added</w:t>
            </w:r>
            <w:r w:rsidRPr="00CF6A2E">
              <w:rPr>
                <w:bCs/>
                <w:i/>
                <w:iCs/>
              </w:rPr>
              <w:t xml:space="preserve"> successfully</w:t>
            </w:r>
          </w:p>
        </w:tc>
        <w:tc>
          <w:tcPr>
            <w:tcW w:w="1346" w:type="dxa"/>
          </w:tcPr>
          <w:p w14:paraId="1A7AD4FF" w14:textId="77777777" w:rsidR="00C003F1" w:rsidRPr="004C03AB" w:rsidRDefault="00C003F1" w:rsidP="00C003F1"/>
        </w:tc>
      </w:tr>
      <w:tr w:rsidR="00903C19" w:rsidRPr="00D81219" w14:paraId="175F57B4" w14:textId="77777777" w:rsidTr="00C003F1">
        <w:trPr>
          <w:trHeight w:val="177"/>
        </w:trPr>
        <w:tc>
          <w:tcPr>
            <w:tcW w:w="4957" w:type="dxa"/>
          </w:tcPr>
          <w:p w14:paraId="29E78785" w14:textId="0F78564B" w:rsidR="00903C19" w:rsidRDefault="00903C19" w:rsidP="00C003F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permrole</w:t>
            </w:r>
            <w:proofErr w:type="spellEnd"/>
            <w:r>
              <w:rPr>
                <w:b/>
              </w:rPr>
              <w:t>/{</w:t>
            </w:r>
            <w:proofErr w:type="spellStart"/>
            <w:r>
              <w:rPr>
                <w:b/>
              </w:rPr>
              <w:t>rolenumber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3246C25F" w14:textId="7EC30FF8" w:rsidR="00903C19" w:rsidRDefault="00903C19" w:rsidP="00C003F1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1476" w:type="dxa"/>
          </w:tcPr>
          <w:p w14:paraId="5F9B942C" w14:textId="03B10EE2" w:rsidR="00903C19" w:rsidRDefault="00903C19" w:rsidP="00C003F1">
            <w:pPr>
              <w:rPr>
                <w:bCs/>
              </w:rPr>
            </w:pPr>
            <w:r>
              <w:rPr>
                <w:bCs/>
              </w:rPr>
              <w:t xml:space="preserve">Get </w:t>
            </w:r>
            <w:proofErr w:type="spellStart"/>
            <w:r>
              <w:rPr>
                <w:bCs/>
              </w:rPr>
              <w:t>permrole</w:t>
            </w:r>
            <w:proofErr w:type="spellEnd"/>
            <w:r>
              <w:rPr>
                <w:bCs/>
              </w:rPr>
              <w:t xml:space="preserve"> object </w:t>
            </w:r>
            <w:r w:rsidR="00CD667E">
              <w:rPr>
                <w:bCs/>
              </w:rPr>
              <w:t xml:space="preserve">for the given </w:t>
            </w:r>
            <w:proofErr w:type="spellStart"/>
            <w:r w:rsidR="00E44B6B">
              <w:rPr>
                <w:bCs/>
              </w:rPr>
              <w:t>rollnumber</w:t>
            </w:r>
            <w:proofErr w:type="spellEnd"/>
          </w:p>
        </w:tc>
        <w:tc>
          <w:tcPr>
            <w:tcW w:w="1232" w:type="dxa"/>
          </w:tcPr>
          <w:p w14:paraId="6E9037C5" w14:textId="7403A45A" w:rsidR="00903C19" w:rsidRDefault="00E44B6B" w:rsidP="00C003F1">
            <w:pPr>
              <w:rPr>
                <w:bCs/>
              </w:rPr>
            </w:pPr>
            <w:proofErr w:type="spellStart"/>
            <w:r>
              <w:rPr>
                <w:bCs/>
              </w:rPr>
              <w:t>Permrole</w:t>
            </w:r>
            <w:proofErr w:type="spellEnd"/>
            <w:r>
              <w:rPr>
                <w:bCs/>
              </w:rPr>
              <w:t xml:space="preserve"> object</w:t>
            </w:r>
          </w:p>
        </w:tc>
        <w:tc>
          <w:tcPr>
            <w:tcW w:w="1346" w:type="dxa"/>
          </w:tcPr>
          <w:p w14:paraId="2DB86DF7" w14:textId="77777777" w:rsidR="00903C19" w:rsidRPr="004C03AB" w:rsidRDefault="00903C19" w:rsidP="00C003F1"/>
        </w:tc>
      </w:tr>
      <w:tr w:rsidR="00C003F1" w:rsidRPr="00D81219" w14:paraId="66AA6D83" w14:textId="77777777" w:rsidTr="00C003F1">
        <w:trPr>
          <w:trHeight w:val="177"/>
        </w:trPr>
        <w:tc>
          <w:tcPr>
            <w:tcW w:w="4957" w:type="dxa"/>
          </w:tcPr>
          <w:p w14:paraId="300A02AA" w14:textId="72F28466" w:rsidR="00C003F1" w:rsidRDefault="00C003F1" w:rsidP="00C003F1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permrole</w:t>
            </w:r>
            <w:proofErr w:type="spellEnd"/>
            <w:r>
              <w:rPr>
                <w:b/>
              </w:rPr>
              <w:t>/</w:t>
            </w:r>
            <w:r w:rsidR="00E77C1A">
              <w:rPr>
                <w:b/>
              </w:rPr>
              <w:t>update/</w:t>
            </w:r>
            <w:proofErr w:type="spellStart"/>
            <w:r w:rsidR="002F38CC">
              <w:rPr>
                <w:b/>
              </w:rPr>
              <w:t>permeole</w:t>
            </w:r>
            <w:proofErr w:type="spellEnd"/>
            <w:r w:rsidR="002F38CC">
              <w:rPr>
                <w:b/>
              </w:rPr>
              <w:t>/</w:t>
            </w:r>
            <w:r>
              <w:rPr>
                <w:b/>
              </w:rPr>
              <w:t>{</w:t>
            </w:r>
            <w:proofErr w:type="spellStart"/>
            <w:r w:rsidR="007224EB">
              <w:rPr>
                <w:b/>
              </w:rPr>
              <w:t>rolenumber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72" w:type="dxa"/>
          </w:tcPr>
          <w:p w14:paraId="0B150ECD" w14:textId="7F8BE2FE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>P</w:t>
            </w:r>
            <w:r w:rsidR="007224EB">
              <w:rPr>
                <w:bCs/>
              </w:rPr>
              <w:t>UT</w:t>
            </w:r>
          </w:p>
        </w:tc>
        <w:tc>
          <w:tcPr>
            <w:tcW w:w="1476" w:type="dxa"/>
          </w:tcPr>
          <w:p w14:paraId="41E5762F" w14:textId="065788A7" w:rsidR="00C003F1" w:rsidRDefault="00C003F1" w:rsidP="00C003F1">
            <w:pPr>
              <w:rPr>
                <w:bCs/>
              </w:rPr>
            </w:pPr>
            <w:r>
              <w:rPr>
                <w:bCs/>
              </w:rPr>
              <w:t xml:space="preserve">Update </w:t>
            </w:r>
            <w:r w:rsidR="007224EB">
              <w:rPr>
                <w:bCs/>
              </w:rPr>
              <w:t xml:space="preserve">perm role </w:t>
            </w:r>
            <w:r w:rsidR="002F38CC">
              <w:rPr>
                <w:bCs/>
              </w:rPr>
              <w:t>of a given role number</w:t>
            </w:r>
          </w:p>
        </w:tc>
        <w:tc>
          <w:tcPr>
            <w:tcW w:w="1232" w:type="dxa"/>
          </w:tcPr>
          <w:p w14:paraId="1AF3CD42" w14:textId="5B0C85BE" w:rsidR="00C003F1" w:rsidRDefault="002F38CC" w:rsidP="00C003F1">
            <w:pPr>
              <w:rPr>
                <w:bCs/>
              </w:rPr>
            </w:pPr>
            <w:proofErr w:type="spellStart"/>
            <w:r>
              <w:rPr>
                <w:bCs/>
              </w:rPr>
              <w:t>Perm</w:t>
            </w:r>
            <w:r w:rsidR="007F35A6">
              <w:rPr>
                <w:bCs/>
              </w:rPr>
              <w:t>role</w:t>
            </w:r>
            <w:proofErr w:type="spellEnd"/>
          </w:p>
        </w:tc>
        <w:tc>
          <w:tcPr>
            <w:tcW w:w="1346" w:type="dxa"/>
          </w:tcPr>
          <w:p w14:paraId="16160AD6" w14:textId="77777777" w:rsidR="00C003F1" w:rsidRPr="004C03AB" w:rsidRDefault="00C003F1" w:rsidP="00C003F1"/>
        </w:tc>
      </w:tr>
    </w:tbl>
    <w:p w14:paraId="5ACAA2CB" w14:textId="77777777" w:rsidR="003917D2" w:rsidRDefault="003917D2" w:rsidP="009D70BA"/>
    <w:p w14:paraId="50E6A865" w14:textId="77777777" w:rsidR="00B641B4" w:rsidRDefault="00B641B4" w:rsidP="009D70BA"/>
    <w:p w14:paraId="028C98C0" w14:textId="77777777" w:rsidR="00B641B4" w:rsidRDefault="00B641B4" w:rsidP="009D70BA"/>
    <w:p w14:paraId="53F763EB" w14:textId="77777777" w:rsidR="00B641B4" w:rsidRDefault="00B641B4" w:rsidP="009D70BA"/>
    <w:p w14:paraId="0E619A67" w14:textId="77777777" w:rsidR="00B641B4" w:rsidRDefault="00B641B4" w:rsidP="009D70BA"/>
    <w:p w14:paraId="60A2088B" w14:textId="77777777" w:rsidR="00B641B4" w:rsidRDefault="00B641B4" w:rsidP="009D70BA"/>
    <w:p w14:paraId="69D1157F" w14:textId="77777777" w:rsidR="00530F93" w:rsidRDefault="00530F93" w:rsidP="009D70BA"/>
    <w:p w14:paraId="61EC6F31" w14:textId="77777777" w:rsidR="00BC3AAF" w:rsidRDefault="00BC3AAF" w:rsidP="009D70BA"/>
    <w:p w14:paraId="45B4393D" w14:textId="77777777" w:rsidR="0057086A" w:rsidRDefault="0057086A" w:rsidP="009D70BA"/>
    <w:p w14:paraId="3532F4B7" w14:textId="77777777" w:rsidR="0057086A" w:rsidRDefault="0057086A" w:rsidP="009D70BA"/>
    <w:p w14:paraId="476C0B70" w14:textId="77777777" w:rsidR="0057086A" w:rsidRDefault="0057086A" w:rsidP="009D70BA"/>
    <w:sectPr w:rsidR="0057086A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7F10" w14:textId="77777777" w:rsidR="00A82DCE" w:rsidRDefault="00A82DCE">
      <w:pPr>
        <w:spacing w:after="0" w:line="240" w:lineRule="auto"/>
      </w:pPr>
      <w:r>
        <w:separator/>
      </w:r>
    </w:p>
  </w:endnote>
  <w:endnote w:type="continuationSeparator" w:id="0">
    <w:p w14:paraId="0CB183E0" w14:textId="77777777" w:rsidR="00A82DCE" w:rsidRDefault="00A8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6668" w14:textId="77777777" w:rsidR="00A82DCE" w:rsidRDefault="00A82DCE">
      <w:pPr>
        <w:spacing w:after="0" w:line="240" w:lineRule="auto"/>
      </w:pPr>
      <w:r>
        <w:separator/>
      </w:r>
    </w:p>
  </w:footnote>
  <w:footnote w:type="continuationSeparator" w:id="0">
    <w:p w14:paraId="55ADBB62" w14:textId="77777777" w:rsidR="00A82DCE" w:rsidRDefault="00A82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 w16cid:durableId="1715619091">
    <w:abstractNumId w:val="9"/>
  </w:num>
  <w:num w:numId="2" w16cid:durableId="587542390">
    <w:abstractNumId w:val="15"/>
  </w:num>
  <w:num w:numId="3" w16cid:durableId="961887180">
    <w:abstractNumId w:val="15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14"/>
  </w:num>
  <w:num w:numId="15" w16cid:durableId="801996449">
    <w:abstractNumId w:val="11"/>
  </w:num>
  <w:num w:numId="16" w16cid:durableId="339704021">
    <w:abstractNumId w:val="13"/>
  </w:num>
  <w:num w:numId="17" w16cid:durableId="1697579246">
    <w:abstractNumId w:val="12"/>
  </w:num>
  <w:num w:numId="18" w16cid:durableId="2141804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0673D"/>
    <w:rsid w:val="00010E57"/>
    <w:rsid w:val="000133BA"/>
    <w:rsid w:val="00017EFD"/>
    <w:rsid w:val="00022B21"/>
    <w:rsid w:val="00024A8E"/>
    <w:rsid w:val="00030422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03AA"/>
    <w:rsid w:val="00072510"/>
    <w:rsid w:val="000754C3"/>
    <w:rsid w:val="00076856"/>
    <w:rsid w:val="00077CC1"/>
    <w:rsid w:val="0008130B"/>
    <w:rsid w:val="000864A8"/>
    <w:rsid w:val="00087EA0"/>
    <w:rsid w:val="0009095B"/>
    <w:rsid w:val="00092A1D"/>
    <w:rsid w:val="000934B8"/>
    <w:rsid w:val="000939D1"/>
    <w:rsid w:val="00094DE0"/>
    <w:rsid w:val="00095D5F"/>
    <w:rsid w:val="00097286"/>
    <w:rsid w:val="000973FC"/>
    <w:rsid w:val="000A03C6"/>
    <w:rsid w:val="000A562D"/>
    <w:rsid w:val="000B112D"/>
    <w:rsid w:val="000B39AE"/>
    <w:rsid w:val="000B6A04"/>
    <w:rsid w:val="000B70A7"/>
    <w:rsid w:val="000C0812"/>
    <w:rsid w:val="000C1152"/>
    <w:rsid w:val="000C605D"/>
    <w:rsid w:val="000C6276"/>
    <w:rsid w:val="000C6A97"/>
    <w:rsid w:val="000C6E07"/>
    <w:rsid w:val="000C76FA"/>
    <w:rsid w:val="000D4135"/>
    <w:rsid w:val="000D5141"/>
    <w:rsid w:val="000D736E"/>
    <w:rsid w:val="000E2AA0"/>
    <w:rsid w:val="000E375F"/>
    <w:rsid w:val="000E48CB"/>
    <w:rsid w:val="000E697B"/>
    <w:rsid w:val="000F01B7"/>
    <w:rsid w:val="000F4EE0"/>
    <w:rsid w:val="000F63D2"/>
    <w:rsid w:val="000F726D"/>
    <w:rsid w:val="001007F5"/>
    <w:rsid w:val="00101993"/>
    <w:rsid w:val="001027F3"/>
    <w:rsid w:val="00110BA0"/>
    <w:rsid w:val="001128FC"/>
    <w:rsid w:val="00116757"/>
    <w:rsid w:val="0011704F"/>
    <w:rsid w:val="00117948"/>
    <w:rsid w:val="001220BE"/>
    <w:rsid w:val="00122A73"/>
    <w:rsid w:val="001232D5"/>
    <w:rsid w:val="0012372F"/>
    <w:rsid w:val="001238BC"/>
    <w:rsid w:val="00123B0C"/>
    <w:rsid w:val="00126BFA"/>
    <w:rsid w:val="001273C1"/>
    <w:rsid w:val="00127F05"/>
    <w:rsid w:val="001307C5"/>
    <w:rsid w:val="0013204B"/>
    <w:rsid w:val="0013310A"/>
    <w:rsid w:val="00136EDA"/>
    <w:rsid w:val="00137A9C"/>
    <w:rsid w:val="001407B0"/>
    <w:rsid w:val="001438CC"/>
    <w:rsid w:val="00143EE0"/>
    <w:rsid w:val="001444E0"/>
    <w:rsid w:val="00145AA1"/>
    <w:rsid w:val="00151BDB"/>
    <w:rsid w:val="0015240D"/>
    <w:rsid w:val="00157B02"/>
    <w:rsid w:val="0017191D"/>
    <w:rsid w:val="001825FE"/>
    <w:rsid w:val="00187EE1"/>
    <w:rsid w:val="001913E9"/>
    <w:rsid w:val="00197706"/>
    <w:rsid w:val="001B310B"/>
    <w:rsid w:val="001C2085"/>
    <w:rsid w:val="001C38C1"/>
    <w:rsid w:val="001C6A6D"/>
    <w:rsid w:val="001D08D2"/>
    <w:rsid w:val="001D5C7D"/>
    <w:rsid w:val="001E233E"/>
    <w:rsid w:val="001E2472"/>
    <w:rsid w:val="001E31E4"/>
    <w:rsid w:val="001E537A"/>
    <w:rsid w:val="001F49F5"/>
    <w:rsid w:val="001F6956"/>
    <w:rsid w:val="00200639"/>
    <w:rsid w:val="00206F40"/>
    <w:rsid w:val="002107BB"/>
    <w:rsid w:val="002126FC"/>
    <w:rsid w:val="002129B0"/>
    <w:rsid w:val="00214B5E"/>
    <w:rsid w:val="00220F0F"/>
    <w:rsid w:val="0022587A"/>
    <w:rsid w:val="00231D6B"/>
    <w:rsid w:val="002425BB"/>
    <w:rsid w:val="00242F77"/>
    <w:rsid w:val="00243FCB"/>
    <w:rsid w:val="00246473"/>
    <w:rsid w:val="00246FA9"/>
    <w:rsid w:val="002471C4"/>
    <w:rsid w:val="00257F1F"/>
    <w:rsid w:val="00272CE5"/>
    <w:rsid w:val="002768FE"/>
    <w:rsid w:val="002826B4"/>
    <w:rsid w:val="0028543A"/>
    <w:rsid w:val="002855BB"/>
    <w:rsid w:val="00293FB3"/>
    <w:rsid w:val="00295C0C"/>
    <w:rsid w:val="00296AE6"/>
    <w:rsid w:val="002973B5"/>
    <w:rsid w:val="00297D73"/>
    <w:rsid w:val="002A04F7"/>
    <w:rsid w:val="002B1EE3"/>
    <w:rsid w:val="002B3CB5"/>
    <w:rsid w:val="002C287D"/>
    <w:rsid w:val="002C2A52"/>
    <w:rsid w:val="002C3EE2"/>
    <w:rsid w:val="002C634C"/>
    <w:rsid w:val="002D4453"/>
    <w:rsid w:val="002E3894"/>
    <w:rsid w:val="002E52EE"/>
    <w:rsid w:val="002F38CC"/>
    <w:rsid w:val="0030425A"/>
    <w:rsid w:val="00312536"/>
    <w:rsid w:val="00314C96"/>
    <w:rsid w:val="00316C2D"/>
    <w:rsid w:val="00321B2A"/>
    <w:rsid w:val="003262F3"/>
    <w:rsid w:val="003267D7"/>
    <w:rsid w:val="00332504"/>
    <w:rsid w:val="00333EF1"/>
    <w:rsid w:val="00334A09"/>
    <w:rsid w:val="00340FA3"/>
    <w:rsid w:val="00346FDE"/>
    <w:rsid w:val="00355E46"/>
    <w:rsid w:val="0035681E"/>
    <w:rsid w:val="0036236F"/>
    <w:rsid w:val="003654E8"/>
    <w:rsid w:val="00366261"/>
    <w:rsid w:val="00374591"/>
    <w:rsid w:val="003776C3"/>
    <w:rsid w:val="003806E0"/>
    <w:rsid w:val="00386778"/>
    <w:rsid w:val="003917D2"/>
    <w:rsid w:val="00391F35"/>
    <w:rsid w:val="00394026"/>
    <w:rsid w:val="003972A7"/>
    <w:rsid w:val="003977E5"/>
    <w:rsid w:val="003A009A"/>
    <w:rsid w:val="003A1B48"/>
    <w:rsid w:val="003A65ED"/>
    <w:rsid w:val="003A6C41"/>
    <w:rsid w:val="003A755F"/>
    <w:rsid w:val="003B0863"/>
    <w:rsid w:val="003B1E5D"/>
    <w:rsid w:val="003B38AF"/>
    <w:rsid w:val="003C0DAF"/>
    <w:rsid w:val="003C0F27"/>
    <w:rsid w:val="003C15F4"/>
    <w:rsid w:val="003D4ECF"/>
    <w:rsid w:val="003D7DEE"/>
    <w:rsid w:val="003E0898"/>
    <w:rsid w:val="003E1966"/>
    <w:rsid w:val="003E21D6"/>
    <w:rsid w:val="003E7873"/>
    <w:rsid w:val="004011AC"/>
    <w:rsid w:val="0040310E"/>
    <w:rsid w:val="00403116"/>
    <w:rsid w:val="00404890"/>
    <w:rsid w:val="00406DB9"/>
    <w:rsid w:val="004079F8"/>
    <w:rsid w:val="00410067"/>
    <w:rsid w:val="00416DAE"/>
    <w:rsid w:val="00420EA1"/>
    <w:rsid w:val="00423CAC"/>
    <w:rsid w:val="004308ED"/>
    <w:rsid w:val="004346A4"/>
    <w:rsid w:val="004546EE"/>
    <w:rsid w:val="004553F8"/>
    <w:rsid w:val="0045556D"/>
    <w:rsid w:val="004558B9"/>
    <w:rsid w:val="0046523A"/>
    <w:rsid w:val="004661BE"/>
    <w:rsid w:val="004702E2"/>
    <w:rsid w:val="004706DA"/>
    <w:rsid w:val="004716FC"/>
    <w:rsid w:val="0047205F"/>
    <w:rsid w:val="00476235"/>
    <w:rsid w:val="00477AC1"/>
    <w:rsid w:val="0048031C"/>
    <w:rsid w:val="004863B6"/>
    <w:rsid w:val="00497D72"/>
    <w:rsid w:val="004A172E"/>
    <w:rsid w:val="004A3B90"/>
    <w:rsid w:val="004A4B64"/>
    <w:rsid w:val="004A54B6"/>
    <w:rsid w:val="004A63C7"/>
    <w:rsid w:val="004A6C74"/>
    <w:rsid w:val="004A7808"/>
    <w:rsid w:val="004B5850"/>
    <w:rsid w:val="004B6087"/>
    <w:rsid w:val="004C03AB"/>
    <w:rsid w:val="004C20E5"/>
    <w:rsid w:val="004C79F1"/>
    <w:rsid w:val="004D5800"/>
    <w:rsid w:val="004E1E77"/>
    <w:rsid w:val="004E5035"/>
    <w:rsid w:val="004F0601"/>
    <w:rsid w:val="004F16C0"/>
    <w:rsid w:val="004F5C8E"/>
    <w:rsid w:val="005006D5"/>
    <w:rsid w:val="005008DB"/>
    <w:rsid w:val="005030CE"/>
    <w:rsid w:val="005140CB"/>
    <w:rsid w:val="00517215"/>
    <w:rsid w:val="00523705"/>
    <w:rsid w:val="00523D89"/>
    <w:rsid w:val="00525A8F"/>
    <w:rsid w:val="0053067B"/>
    <w:rsid w:val="00530F93"/>
    <w:rsid w:val="005372BE"/>
    <w:rsid w:val="00542074"/>
    <w:rsid w:val="00542EF0"/>
    <w:rsid w:val="00545041"/>
    <w:rsid w:val="00550A36"/>
    <w:rsid w:val="00553833"/>
    <w:rsid w:val="005544A7"/>
    <w:rsid w:val="00556649"/>
    <w:rsid w:val="00557F5A"/>
    <w:rsid w:val="0056111C"/>
    <w:rsid w:val="00561521"/>
    <w:rsid w:val="00565372"/>
    <w:rsid w:val="00565E03"/>
    <w:rsid w:val="0057086A"/>
    <w:rsid w:val="00572363"/>
    <w:rsid w:val="00573504"/>
    <w:rsid w:val="00573DDD"/>
    <w:rsid w:val="00576150"/>
    <w:rsid w:val="00576EE1"/>
    <w:rsid w:val="00590B0E"/>
    <w:rsid w:val="00590D87"/>
    <w:rsid w:val="00590F00"/>
    <w:rsid w:val="00593AA5"/>
    <w:rsid w:val="00597E33"/>
    <w:rsid w:val="005A787E"/>
    <w:rsid w:val="005B369A"/>
    <w:rsid w:val="005B5143"/>
    <w:rsid w:val="005B550A"/>
    <w:rsid w:val="005B6BB6"/>
    <w:rsid w:val="005D1F41"/>
    <w:rsid w:val="005E039D"/>
    <w:rsid w:val="005E1B9F"/>
    <w:rsid w:val="005E1F52"/>
    <w:rsid w:val="005E221C"/>
    <w:rsid w:val="005E62B0"/>
    <w:rsid w:val="005E6A1F"/>
    <w:rsid w:val="005F1EDA"/>
    <w:rsid w:val="005F2D82"/>
    <w:rsid w:val="005F41C8"/>
    <w:rsid w:val="006003FF"/>
    <w:rsid w:val="00604618"/>
    <w:rsid w:val="00611CC2"/>
    <w:rsid w:val="00616FB6"/>
    <w:rsid w:val="006200D1"/>
    <w:rsid w:val="00626DA8"/>
    <w:rsid w:val="0063192F"/>
    <w:rsid w:val="006375E0"/>
    <w:rsid w:val="006422A3"/>
    <w:rsid w:val="006453D3"/>
    <w:rsid w:val="00645C32"/>
    <w:rsid w:val="00647643"/>
    <w:rsid w:val="00651BEA"/>
    <w:rsid w:val="006544A7"/>
    <w:rsid w:val="006631A7"/>
    <w:rsid w:val="006652BA"/>
    <w:rsid w:val="00665C83"/>
    <w:rsid w:val="0066680F"/>
    <w:rsid w:val="00674BF8"/>
    <w:rsid w:val="0067530E"/>
    <w:rsid w:val="006815AC"/>
    <w:rsid w:val="00683A7D"/>
    <w:rsid w:val="0068605C"/>
    <w:rsid w:val="0068698F"/>
    <w:rsid w:val="006911CD"/>
    <w:rsid w:val="00691A91"/>
    <w:rsid w:val="006961C1"/>
    <w:rsid w:val="006A1871"/>
    <w:rsid w:val="006A26FC"/>
    <w:rsid w:val="006B68FA"/>
    <w:rsid w:val="006C0EFC"/>
    <w:rsid w:val="006C5ECB"/>
    <w:rsid w:val="006C6CC2"/>
    <w:rsid w:val="006D7FAD"/>
    <w:rsid w:val="006E05A2"/>
    <w:rsid w:val="006E2A15"/>
    <w:rsid w:val="006E4C3A"/>
    <w:rsid w:val="006E7710"/>
    <w:rsid w:val="006E79D0"/>
    <w:rsid w:val="006F00F3"/>
    <w:rsid w:val="006F0F28"/>
    <w:rsid w:val="006F0FD2"/>
    <w:rsid w:val="006F1A25"/>
    <w:rsid w:val="006F3E59"/>
    <w:rsid w:val="006F4237"/>
    <w:rsid w:val="00700B46"/>
    <w:rsid w:val="00701445"/>
    <w:rsid w:val="007032CC"/>
    <w:rsid w:val="00705F7D"/>
    <w:rsid w:val="00711978"/>
    <w:rsid w:val="00711D31"/>
    <w:rsid w:val="0071603F"/>
    <w:rsid w:val="007224EB"/>
    <w:rsid w:val="0073437A"/>
    <w:rsid w:val="00737882"/>
    <w:rsid w:val="00741991"/>
    <w:rsid w:val="00741FF9"/>
    <w:rsid w:val="007429AB"/>
    <w:rsid w:val="007432DA"/>
    <w:rsid w:val="00744EDF"/>
    <w:rsid w:val="00750B49"/>
    <w:rsid w:val="00750FA2"/>
    <w:rsid w:val="00752A21"/>
    <w:rsid w:val="007546B8"/>
    <w:rsid w:val="0076017A"/>
    <w:rsid w:val="00767BB6"/>
    <w:rsid w:val="00772F81"/>
    <w:rsid w:val="00775699"/>
    <w:rsid w:val="0077664C"/>
    <w:rsid w:val="0078064E"/>
    <w:rsid w:val="007921F0"/>
    <w:rsid w:val="0079309F"/>
    <w:rsid w:val="007A3DEC"/>
    <w:rsid w:val="007A6C69"/>
    <w:rsid w:val="007B27C3"/>
    <w:rsid w:val="007B61FA"/>
    <w:rsid w:val="007B7739"/>
    <w:rsid w:val="007B7E85"/>
    <w:rsid w:val="007C13B2"/>
    <w:rsid w:val="007C7074"/>
    <w:rsid w:val="007C7858"/>
    <w:rsid w:val="007D38AF"/>
    <w:rsid w:val="007E007A"/>
    <w:rsid w:val="007E067B"/>
    <w:rsid w:val="007F35A6"/>
    <w:rsid w:val="007F762F"/>
    <w:rsid w:val="00800A53"/>
    <w:rsid w:val="0080129D"/>
    <w:rsid w:val="00805667"/>
    <w:rsid w:val="008125B2"/>
    <w:rsid w:val="008129CD"/>
    <w:rsid w:val="00813515"/>
    <w:rsid w:val="00821AC2"/>
    <w:rsid w:val="0082289D"/>
    <w:rsid w:val="00825C20"/>
    <w:rsid w:val="00831C80"/>
    <w:rsid w:val="00840A46"/>
    <w:rsid w:val="00845573"/>
    <w:rsid w:val="00856FCD"/>
    <w:rsid w:val="0085761F"/>
    <w:rsid w:val="00860C97"/>
    <w:rsid w:val="00864983"/>
    <w:rsid w:val="00864A79"/>
    <w:rsid w:val="00865934"/>
    <w:rsid w:val="00870FFA"/>
    <w:rsid w:val="00873896"/>
    <w:rsid w:val="008756DE"/>
    <w:rsid w:val="0088175F"/>
    <w:rsid w:val="00881A5F"/>
    <w:rsid w:val="0089354D"/>
    <w:rsid w:val="008961F2"/>
    <w:rsid w:val="00897365"/>
    <w:rsid w:val="0089777F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E0A10"/>
    <w:rsid w:val="008F0570"/>
    <w:rsid w:val="008F0E66"/>
    <w:rsid w:val="008F4E62"/>
    <w:rsid w:val="008F6457"/>
    <w:rsid w:val="00903C19"/>
    <w:rsid w:val="00904C74"/>
    <w:rsid w:val="00915C8B"/>
    <w:rsid w:val="00920712"/>
    <w:rsid w:val="00921590"/>
    <w:rsid w:val="00926A73"/>
    <w:rsid w:val="009279DA"/>
    <w:rsid w:val="00931827"/>
    <w:rsid w:val="00931BDA"/>
    <w:rsid w:val="00931E01"/>
    <w:rsid w:val="00932427"/>
    <w:rsid w:val="0095165A"/>
    <w:rsid w:val="009541E5"/>
    <w:rsid w:val="009566C5"/>
    <w:rsid w:val="00975507"/>
    <w:rsid w:val="009779CE"/>
    <w:rsid w:val="009800B8"/>
    <w:rsid w:val="00981D1D"/>
    <w:rsid w:val="0098229B"/>
    <w:rsid w:val="009853E6"/>
    <w:rsid w:val="009857D6"/>
    <w:rsid w:val="009859E8"/>
    <w:rsid w:val="00987BCC"/>
    <w:rsid w:val="00991BE3"/>
    <w:rsid w:val="00997F2A"/>
    <w:rsid w:val="009A0E6B"/>
    <w:rsid w:val="009A2955"/>
    <w:rsid w:val="009A2B6F"/>
    <w:rsid w:val="009A326F"/>
    <w:rsid w:val="009A3E0F"/>
    <w:rsid w:val="009A602E"/>
    <w:rsid w:val="009B1633"/>
    <w:rsid w:val="009B2142"/>
    <w:rsid w:val="009B2A03"/>
    <w:rsid w:val="009B5D53"/>
    <w:rsid w:val="009B77E5"/>
    <w:rsid w:val="009C50CF"/>
    <w:rsid w:val="009C5F0D"/>
    <w:rsid w:val="009D403F"/>
    <w:rsid w:val="009D70BA"/>
    <w:rsid w:val="009E07E5"/>
    <w:rsid w:val="009E1BDF"/>
    <w:rsid w:val="009E6449"/>
    <w:rsid w:val="009F020E"/>
    <w:rsid w:val="00A00275"/>
    <w:rsid w:val="00A010ED"/>
    <w:rsid w:val="00A16212"/>
    <w:rsid w:val="00A25F1F"/>
    <w:rsid w:val="00A26879"/>
    <w:rsid w:val="00A2705A"/>
    <w:rsid w:val="00A32AED"/>
    <w:rsid w:val="00A409F9"/>
    <w:rsid w:val="00A4271F"/>
    <w:rsid w:val="00A445FE"/>
    <w:rsid w:val="00A46428"/>
    <w:rsid w:val="00A46CC0"/>
    <w:rsid w:val="00A46E82"/>
    <w:rsid w:val="00A53C3D"/>
    <w:rsid w:val="00A541B0"/>
    <w:rsid w:val="00A54BD5"/>
    <w:rsid w:val="00A618AB"/>
    <w:rsid w:val="00A6278A"/>
    <w:rsid w:val="00A63087"/>
    <w:rsid w:val="00A63364"/>
    <w:rsid w:val="00A64274"/>
    <w:rsid w:val="00A70C0B"/>
    <w:rsid w:val="00A7113B"/>
    <w:rsid w:val="00A761E5"/>
    <w:rsid w:val="00A82DCE"/>
    <w:rsid w:val="00A863E8"/>
    <w:rsid w:val="00A8792A"/>
    <w:rsid w:val="00A91102"/>
    <w:rsid w:val="00A91C47"/>
    <w:rsid w:val="00A93AEF"/>
    <w:rsid w:val="00A95493"/>
    <w:rsid w:val="00A97CC8"/>
    <w:rsid w:val="00AA1172"/>
    <w:rsid w:val="00AA4E06"/>
    <w:rsid w:val="00AA5074"/>
    <w:rsid w:val="00AA528E"/>
    <w:rsid w:val="00AB131D"/>
    <w:rsid w:val="00AB5D5F"/>
    <w:rsid w:val="00AB68E8"/>
    <w:rsid w:val="00AB7C13"/>
    <w:rsid w:val="00AC118B"/>
    <w:rsid w:val="00AC5281"/>
    <w:rsid w:val="00AD100D"/>
    <w:rsid w:val="00AE2A73"/>
    <w:rsid w:val="00AE48F7"/>
    <w:rsid w:val="00AE6408"/>
    <w:rsid w:val="00AF452C"/>
    <w:rsid w:val="00B0209E"/>
    <w:rsid w:val="00B02CE5"/>
    <w:rsid w:val="00B048AE"/>
    <w:rsid w:val="00B05555"/>
    <w:rsid w:val="00B05D31"/>
    <w:rsid w:val="00B13AE2"/>
    <w:rsid w:val="00B151B3"/>
    <w:rsid w:val="00B205E5"/>
    <w:rsid w:val="00B222F3"/>
    <w:rsid w:val="00B27343"/>
    <w:rsid w:val="00B279DE"/>
    <w:rsid w:val="00B30F48"/>
    <w:rsid w:val="00B33379"/>
    <w:rsid w:val="00B3345B"/>
    <w:rsid w:val="00B37D36"/>
    <w:rsid w:val="00B51926"/>
    <w:rsid w:val="00B542A9"/>
    <w:rsid w:val="00B63FF7"/>
    <w:rsid w:val="00B641B4"/>
    <w:rsid w:val="00B6708B"/>
    <w:rsid w:val="00B71FD6"/>
    <w:rsid w:val="00B72642"/>
    <w:rsid w:val="00B73BE3"/>
    <w:rsid w:val="00B77615"/>
    <w:rsid w:val="00B77AD6"/>
    <w:rsid w:val="00BA33DB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8FF"/>
    <w:rsid w:val="00BF79A1"/>
    <w:rsid w:val="00C003F1"/>
    <w:rsid w:val="00C023DE"/>
    <w:rsid w:val="00C045EC"/>
    <w:rsid w:val="00C0520D"/>
    <w:rsid w:val="00C05339"/>
    <w:rsid w:val="00C0585E"/>
    <w:rsid w:val="00C05F17"/>
    <w:rsid w:val="00C1028B"/>
    <w:rsid w:val="00C15572"/>
    <w:rsid w:val="00C16778"/>
    <w:rsid w:val="00C20711"/>
    <w:rsid w:val="00C224D4"/>
    <w:rsid w:val="00C24931"/>
    <w:rsid w:val="00C27980"/>
    <w:rsid w:val="00C27B8A"/>
    <w:rsid w:val="00C303D4"/>
    <w:rsid w:val="00C332C7"/>
    <w:rsid w:val="00C340D0"/>
    <w:rsid w:val="00C34F98"/>
    <w:rsid w:val="00C5065E"/>
    <w:rsid w:val="00C51053"/>
    <w:rsid w:val="00C51319"/>
    <w:rsid w:val="00C518ED"/>
    <w:rsid w:val="00C523F1"/>
    <w:rsid w:val="00C52C5A"/>
    <w:rsid w:val="00C56684"/>
    <w:rsid w:val="00C56938"/>
    <w:rsid w:val="00C63923"/>
    <w:rsid w:val="00C63B78"/>
    <w:rsid w:val="00C73EC2"/>
    <w:rsid w:val="00C7764C"/>
    <w:rsid w:val="00C81C2D"/>
    <w:rsid w:val="00C86229"/>
    <w:rsid w:val="00C92287"/>
    <w:rsid w:val="00C93714"/>
    <w:rsid w:val="00C978EF"/>
    <w:rsid w:val="00CA0601"/>
    <w:rsid w:val="00CA08FF"/>
    <w:rsid w:val="00CC16CD"/>
    <w:rsid w:val="00CC1CC7"/>
    <w:rsid w:val="00CC2E45"/>
    <w:rsid w:val="00CC4AD4"/>
    <w:rsid w:val="00CC4E29"/>
    <w:rsid w:val="00CC612B"/>
    <w:rsid w:val="00CD0024"/>
    <w:rsid w:val="00CD0C50"/>
    <w:rsid w:val="00CD4912"/>
    <w:rsid w:val="00CD60E7"/>
    <w:rsid w:val="00CD667E"/>
    <w:rsid w:val="00CD7694"/>
    <w:rsid w:val="00CE11DC"/>
    <w:rsid w:val="00CE27B0"/>
    <w:rsid w:val="00CE3DC0"/>
    <w:rsid w:val="00CE4B0B"/>
    <w:rsid w:val="00CF2638"/>
    <w:rsid w:val="00CF39C6"/>
    <w:rsid w:val="00CF6A2E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6215D"/>
    <w:rsid w:val="00D65549"/>
    <w:rsid w:val="00D65CCD"/>
    <w:rsid w:val="00D66D84"/>
    <w:rsid w:val="00D771B7"/>
    <w:rsid w:val="00D81219"/>
    <w:rsid w:val="00D81BDF"/>
    <w:rsid w:val="00D82A4A"/>
    <w:rsid w:val="00D85612"/>
    <w:rsid w:val="00D90DB2"/>
    <w:rsid w:val="00D93D93"/>
    <w:rsid w:val="00DA1311"/>
    <w:rsid w:val="00DA3BE9"/>
    <w:rsid w:val="00DA3DFB"/>
    <w:rsid w:val="00DA7021"/>
    <w:rsid w:val="00DB3A09"/>
    <w:rsid w:val="00DB7E03"/>
    <w:rsid w:val="00DC0446"/>
    <w:rsid w:val="00DD1183"/>
    <w:rsid w:val="00DD1281"/>
    <w:rsid w:val="00DD1EA5"/>
    <w:rsid w:val="00DD2951"/>
    <w:rsid w:val="00DD3056"/>
    <w:rsid w:val="00DD5D6B"/>
    <w:rsid w:val="00DE3F82"/>
    <w:rsid w:val="00DE644F"/>
    <w:rsid w:val="00DF78F7"/>
    <w:rsid w:val="00E026A5"/>
    <w:rsid w:val="00E0401F"/>
    <w:rsid w:val="00E0487E"/>
    <w:rsid w:val="00E15F7F"/>
    <w:rsid w:val="00E30741"/>
    <w:rsid w:val="00E30E38"/>
    <w:rsid w:val="00E31226"/>
    <w:rsid w:val="00E34CB2"/>
    <w:rsid w:val="00E37BE4"/>
    <w:rsid w:val="00E41502"/>
    <w:rsid w:val="00E42316"/>
    <w:rsid w:val="00E44B6B"/>
    <w:rsid w:val="00E454B4"/>
    <w:rsid w:val="00E45C7B"/>
    <w:rsid w:val="00E53611"/>
    <w:rsid w:val="00E53BD8"/>
    <w:rsid w:val="00E53C41"/>
    <w:rsid w:val="00E54A79"/>
    <w:rsid w:val="00E56D9B"/>
    <w:rsid w:val="00E61D77"/>
    <w:rsid w:val="00E67444"/>
    <w:rsid w:val="00E706F4"/>
    <w:rsid w:val="00E7210B"/>
    <w:rsid w:val="00E74E69"/>
    <w:rsid w:val="00E75420"/>
    <w:rsid w:val="00E755DB"/>
    <w:rsid w:val="00E77C1A"/>
    <w:rsid w:val="00E80B9D"/>
    <w:rsid w:val="00E950D8"/>
    <w:rsid w:val="00EA06FB"/>
    <w:rsid w:val="00EA5426"/>
    <w:rsid w:val="00EC63B5"/>
    <w:rsid w:val="00EC689F"/>
    <w:rsid w:val="00ED0137"/>
    <w:rsid w:val="00EE1E63"/>
    <w:rsid w:val="00EE38FE"/>
    <w:rsid w:val="00EE3C77"/>
    <w:rsid w:val="00EE524F"/>
    <w:rsid w:val="00EE6683"/>
    <w:rsid w:val="00EF702B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12AD"/>
    <w:rsid w:val="00F42EAE"/>
    <w:rsid w:val="00F46710"/>
    <w:rsid w:val="00F47EC0"/>
    <w:rsid w:val="00F51989"/>
    <w:rsid w:val="00F51DF6"/>
    <w:rsid w:val="00F52633"/>
    <w:rsid w:val="00F535B0"/>
    <w:rsid w:val="00F54A1F"/>
    <w:rsid w:val="00F54DA3"/>
    <w:rsid w:val="00F5756A"/>
    <w:rsid w:val="00F600B1"/>
    <w:rsid w:val="00F612C1"/>
    <w:rsid w:val="00F6421D"/>
    <w:rsid w:val="00F6522D"/>
    <w:rsid w:val="00F656F7"/>
    <w:rsid w:val="00F665E0"/>
    <w:rsid w:val="00F67595"/>
    <w:rsid w:val="00F67F73"/>
    <w:rsid w:val="00F72047"/>
    <w:rsid w:val="00F73D36"/>
    <w:rsid w:val="00F7501B"/>
    <w:rsid w:val="00F769B2"/>
    <w:rsid w:val="00F776BE"/>
    <w:rsid w:val="00F77C6D"/>
    <w:rsid w:val="00F82A50"/>
    <w:rsid w:val="00F960AD"/>
    <w:rsid w:val="00F9769D"/>
    <w:rsid w:val="00FA5860"/>
    <w:rsid w:val="00FB12D3"/>
    <w:rsid w:val="00FB1A57"/>
    <w:rsid w:val="00FB26F7"/>
    <w:rsid w:val="00FB2EE0"/>
    <w:rsid w:val="00FB4123"/>
    <w:rsid w:val="00FC1830"/>
    <w:rsid w:val="00FC4114"/>
    <w:rsid w:val="00FC68B0"/>
    <w:rsid w:val="00FD7382"/>
    <w:rsid w:val="00FE27F9"/>
    <w:rsid w:val="00FE2FF6"/>
    <w:rsid w:val="00FE4146"/>
    <w:rsid w:val="00FE4E47"/>
    <w:rsid w:val="00FE4ED0"/>
    <w:rsid w:val="00FE71FB"/>
    <w:rsid w:val="00FE78B6"/>
    <w:rsid w:val="00FF1A9B"/>
    <w:rsid w:val="00FF2B60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3F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074DBB"/>
    <w:rsid w:val="000A1BE3"/>
    <w:rsid w:val="003B3DE1"/>
    <w:rsid w:val="004B6DEE"/>
    <w:rsid w:val="004E4E30"/>
    <w:rsid w:val="006B77FA"/>
    <w:rsid w:val="0074667C"/>
    <w:rsid w:val="00777D0C"/>
    <w:rsid w:val="00805A76"/>
    <w:rsid w:val="009078BC"/>
    <w:rsid w:val="00B31402"/>
    <w:rsid w:val="00DD5258"/>
    <w:rsid w:val="00DF0C5D"/>
    <w:rsid w:val="00EB39E0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customXml/itemProps2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326A0F-9D77-4E58-BC9A-0D53BE1E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2023-06-12T03:24:00Z</dcterms:created>
  <dcterms:modified xsi:type="dcterms:W3CDTF">2023-06-24T14:35:00Z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</Properties>
</file>